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66ADA" w14:textId="77777777" w:rsidR="00192C09" w:rsidRDefault="00D01210" w:rsidP="00A1018F">
      <w:pPr>
        <w:jc w:val="right"/>
        <w:rPr>
          <w:rFonts w:ascii="Arial" w:hAnsi="Arial"/>
          <w:sz w:val="22"/>
          <w:szCs w:val="22"/>
          <w:lang w:val="es-MX"/>
        </w:rPr>
      </w:pPr>
      <w:r>
        <w:rPr>
          <w:rFonts w:ascii="Arial" w:hAnsi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D41403" wp14:editId="47109606">
                <wp:simplePos x="0" y="0"/>
                <wp:positionH relativeFrom="margin">
                  <wp:align>right</wp:align>
                </wp:positionH>
                <wp:positionV relativeFrom="paragraph">
                  <wp:posOffset>159731</wp:posOffset>
                </wp:positionV>
                <wp:extent cx="2206460" cy="600075"/>
                <wp:effectExtent l="0" t="0" r="381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646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3F406" w14:textId="04CA3ED7" w:rsidR="00D01210" w:rsidRPr="0017705C" w:rsidRDefault="00946B28" w:rsidP="00D01210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Junio</w:t>
                            </w:r>
                            <w:proofErr w:type="gramEnd"/>
                            <w:r w:rsidR="00033FEC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 xml:space="preserve"> 2025</w:t>
                            </w:r>
                          </w:p>
                          <w:p w14:paraId="7F356464" w14:textId="56B765FE" w:rsidR="00D01210" w:rsidRPr="0017705C" w:rsidRDefault="003B254D" w:rsidP="00D01210">
                            <w:pPr>
                              <w:jc w:val="right"/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</w:pPr>
                            <w:r w:rsidRPr="0017705C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Cotización</w:t>
                            </w:r>
                            <w:r w:rsidR="00D01210" w:rsidRPr="0017705C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 xml:space="preserve">: </w:t>
                            </w:r>
                            <w:r w:rsidR="00EA4ED1" w:rsidRPr="0017705C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AQ</w:t>
                            </w:r>
                            <w:r w:rsidR="00033FEC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6</w:t>
                            </w:r>
                            <w:r w:rsidR="00147C4D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5</w:t>
                            </w:r>
                            <w:r w:rsidR="00946B28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2"/>
                                <w:lang w:val="es-MX"/>
                              </w:rPr>
                              <w:t>96</w:t>
                            </w:r>
                          </w:p>
                          <w:p w14:paraId="3E5944D8" w14:textId="39E727B2" w:rsidR="003B254D" w:rsidRPr="00A1018F" w:rsidRDefault="003B254D" w:rsidP="00D01210">
                            <w:pPr>
                              <w:jc w:val="right"/>
                              <w:rPr>
                                <w:rFonts w:ascii="Arial" w:hAnsi="Arial"/>
                                <w:sz w:val="22"/>
                                <w:szCs w:val="22"/>
                                <w:lang w:val="es-MX"/>
                              </w:rPr>
                            </w:pPr>
                          </w:p>
                          <w:p w14:paraId="01B2D755" w14:textId="77777777" w:rsidR="00D01210" w:rsidRDefault="00D01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D41403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122.55pt;margin-top:12.6pt;width:173.75pt;height:47.2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" fillcolor="white [3201]" stroked="f" strokeweight=".5pt">
                <v:textbox>
                  <w:txbxContent>
                    <w:p w14:paraId="3683F406" w14:textId="04CA3ED7" w:rsidR="00D01210" w:rsidRPr="0017705C" w:rsidRDefault="00946B28" w:rsidP="00D01210">
                      <w:pPr>
                        <w:jc w:val="right"/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 xml:space="preserve">2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Junio</w:t>
                      </w:r>
                      <w:proofErr w:type="gramEnd"/>
                      <w:r w:rsidR="00033FEC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 xml:space="preserve"> 2025</w:t>
                      </w:r>
                    </w:p>
                    <w:p w14:paraId="7F356464" w14:textId="56B765FE" w:rsidR="00D01210" w:rsidRPr="0017705C" w:rsidRDefault="003B254D" w:rsidP="00D01210">
                      <w:pPr>
                        <w:jc w:val="right"/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</w:pPr>
                      <w:r w:rsidRPr="0017705C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Cotización</w:t>
                      </w:r>
                      <w:r w:rsidR="00D01210" w:rsidRPr="0017705C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 xml:space="preserve">: </w:t>
                      </w:r>
                      <w:r w:rsidR="00EA4ED1" w:rsidRPr="0017705C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AQ</w:t>
                      </w:r>
                      <w:r w:rsidR="00033FEC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6</w:t>
                      </w:r>
                      <w:r w:rsidR="00147C4D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5</w:t>
                      </w:r>
                      <w:r w:rsidR="00946B28">
                        <w:rPr>
                          <w:rFonts w:ascii="Arial" w:hAnsi="Arial"/>
                          <w:b/>
                          <w:bCs/>
                          <w:sz w:val="22"/>
                          <w:szCs w:val="22"/>
                          <w:lang w:val="es-MX"/>
                        </w:rPr>
                        <w:t>96</w:t>
                      </w:r>
                    </w:p>
                    <w:p w14:paraId="3E5944D8" w14:textId="39E727B2" w:rsidR="003B254D" w:rsidRPr="00A1018F" w:rsidRDefault="003B254D" w:rsidP="00D01210">
                      <w:pPr>
                        <w:jc w:val="right"/>
                        <w:rPr>
                          <w:rFonts w:ascii="Arial" w:hAnsi="Arial"/>
                          <w:sz w:val="22"/>
                          <w:szCs w:val="22"/>
                          <w:lang w:val="es-MX"/>
                        </w:rPr>
                      </w:pPr>
                    </w:p>
                    <w:p w14:paraId="01B2D755" w14:textId="77777777" w:rsidR="00D01210" w:rsidRDefault="00D01210"/>
                  </w:txbxContent>
                </v:textbox>
                <w10:wrap anchorx="margin"/>
              </v:shape>
            </w:pict>
          </mc:Fallback>
        </mc:AlternateContent>
      </w:r>
    </w:p>
    <w:p w14:paraId="17DE13ED" w14:textId="4548A890" w:rsidR="00AF15A1" w:rsidRDefault="00C91F64" w:rsidP="007E2DCF">
      <w:pPr>
        <w:jc w:val="both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Vitro </w:t>
      </w:r>
      <w:r w:rsidR="001A3787">
        <w:rPr>
          <w:rFonts w:ascii="Arial" w:hAnsi="Arial"/>
          <w:b/>
          <w:sz w:val="22"/>
          <w:szCs w:val="22"/>
          <w:lang w:val="es-MX"/>
        </w:rPr>
        <w:t>Flex S.A. de C.V.</w:t>
      </w:r>
    </w:p>
    <w:p w14:paraId="3DAF1FC6" w14:textId="12BF83A4" w:rsidR="00082F68" w:rsidRDefault="00D01210" w:rsidP="007E2DCF">
      <w:pPr>
        <w:jc w:val="both"/>
        <w:rPr>
          <w:rFonts w:ascii="Arial" w:hAnsi="Arial"/>
          <w:b/>
          <w:sz w:val="22"/>
          <w:szCs w:val="22"/>
          <w:lang w:val="es-MX"/>
        </w:rPr>
      </w:pPr>
      <w:proofErr w:type="spellStart"/>
      <w:r>
        <w:rPr>
          <w:rFonts w:ascii="Arial" w:hAnsi="Arial"/>
          <w:b/>
          <w:sz w:val="22"/>
          <w:szCs w:val="22"/>
          <w:lang w:val="es-MX"/>
        </w:rPr>
        <w:t>Depto</w:t>
      </w:r>
      <w:proofErr w:type="spellEnd"/>
      <w:r>
        <w:rPr>
          <w:rFonts w:ascii="Arial" w:hAnsi="Arial"/>
          <w:b/>
          <w:sz w:val="22"/>
          <w:szCs w:val="22"/>
          <w:lang w:val="es-MX"/>
        </w:rPr>
        <w:t xml:space="preserve">: </w:t>
      </w:r>
      <w:proofErr w:type="spellStart"/>
      <w:r w:rsidR="001A3787">
        <w:rPr>
          <w:rFonts w:ascii="Arial" w:hAnsi="Arial"/>
          <w:b/>
          <w:sz w:val="22"/>
          <w:szCs w:val="22"/>
          <w:lang w:val="es-MX"/>
        </w:rPr>
        <w:t>Tecnologia</w:t>
      </w:r>
      <w:proofErr w:type="spellEnd"/>
      <w:r w:rsidR="001A3787">
        <w:rPr>
          <w:rFonts w:ascii="Arial" w:hAnsi="Arial"/>
          <w:b/>
          <w:sz w:val="22"/>
          <w:szCs w:val="22"/>
          <w:lang w:val="es-MX"/>
        </w:rPr>
        <w:t xml:space="preserve"> VAU</w:t>
      </w:r>
    </w:p>
    <w:p w14:paraId="0262BD02" w14:textId="0EBAC145" w:rsidR="00D01210" w:rsidRDefault="00D01210" w:rsidP="007E2DCF">
      <w:pPr>
        <w:jc w:val="both"/>
        <w:rPr>
          <w:rFonts w:ascii="Arial" w:hAnsi="Arial"/>
          <w:b/>
          <w:sz w:val="22"/>
          <w:szCs w:val="22"/>
          <w:lang w:val="es-MX"/>
        </w:rPr>
      </w:pPr>
      <w:r w:rsidRPr="00D01210">
        <w:rPr>
          <w:rFonts w:ascii="Arial" w:hAnsi="Arial"/>
          <w:b/>
          <w:sz w:val="22"/>
          <w:szCs w:val="22"/>
          <w:lang w:val="es-MX"/>
        </w:rPr>
        <w:t xml:space="preserve">Atención: </w:t>
      </w:r>
      <w:r w:rsidR="001A3787">
        <w:rPr>
          <w:rFonts w:ascii="Arial" w:hAnsi="Arial"/>
          <w:b/>
          <w:sz w:val="22"/>
          <w:szCs w:val="22"/>
          <w:lang w:val="es-MX"/>
        </w:rPr>
        <w:t>Ing. Amir Lamadrid</w:t>
      </w:r>
    </w:p>
    <w:p w14:paraId="20F9B38B" w14:textId="77777777" w:rsidR="00366C3E" w:rsidRDefault="00366C3E" w:rsidP="007E2DCF">
      <w:pPr>
        <w:jc w:val="both"/>
        <w:rPr>
          <w:rFonts w:ascii="Arial" w:hAnsi="Arial"/>
          <w:b/>
          <w:sz w:val="22"/>
          <w:szCs w:val="22"/>
          <w:lang w:val="es-MX"/>
        </w:rPr>
      </w:pPr>
    </w:p>
    <w:p w14:paraId="2669AFB8" w14:textId="77777777" w:rsidR="00E20240" w:rsidRPr="007E2DCF" w:rsidRDefault="00E20240" w:rsidP="007E2DCF">
      <w:pPr>
        <w:jc w:val="both"/>
        <w:rPr>
          <w:rFonts w:ascii="Arial" w:hAnsi="Arial"/>
          <w:b/>
          <w:sz w:val="22"/>
          <w:szCs w:val="22"/>
          <w:lang w:val="es-MX"/>
        </w:rPr>
      </w:pPr>
    </w:p>
    <w:p w14:paraId="3F86F69E" w14:textId="716B3EF6" w:rsidR="00212FCC" w:rsidRDefault="005B0409" w:rsidP="001D15F7">
      <w:pPr>
        <w:ind w:firstLine="284"/>
        <w:jc w:val="both"/>
        <w:rPr>
          <w:rFonts w:ascii="Arial" w:hAnsi="Arial"/>
          <w:sz w:val="22"/>
          <w:szCs w:val="22"/>
          <w:lang w:val="es-MX"/>
        </w:rPr>
      </w:pPr>
      <w:r>
        <w:rPr>
          <w:rFonts w:ascii="Arial" w:hAnsi="Arial"/>
          <w:sz w:val="22"/>
          <w:szCs w:val="22"/>
          <w:lang w:val="es-MX"/>
        </w:rPr>
        <w:t xml:space="preserve">Estimado </w:t>
      </w:r>
      <w:r w:rsidR="00012885">
        <w:rPr>
          <w:rFonts w:ascii="Arial" w:hAnsi="Arial"/>
          <w:sz w:val="22"/>
          <w:szCs w:val="22"/>
          <w:lang w:val="es-MX"/>
        </w:rPr>
        <w:t>Ing.</w:t>
      </w:r>
      <w:r w:rsidR="00EA4ED1">
        <w:rPr>
          <w:rFonts w:ascii="Arial" w:hAnsi="Arial"/>
          <w:sz w:val="22"/>
          <w:szCs w:val="22"/>
          <w:lang w:val="es-MX"/>
        </w:rPr>
        <w:t xml:space="preserve"> </w:t>
      </w:r>
      <w:r w:rsidR="001A3787">
        <w:rPr>
          <w:rFonts w:ascii="Arial" w:hAnsi="Arial"/>
          <w:sz w:val="22"/>
          <w:szCs w:val="22"/>
          <w:lang w:val="es-MX"/>
        </w:rPr>
        <w:t xml:space="preserve">Amir </w:t>
      </w:r>
    </w:p>
    <w:p w14:paraId="70E07381" w14:textId="77777777" w:rsidR="00212FCC" w:rsidRDefault="00212FCC" w:rsidP="00A50CBD">
      <w:pPr>
        <w:jc w:val="both"/>
        <w:rPr>
          <w:rFonts w:ascii="Arial" w:hAnsi="Arial"/>
          <w:sz w:val="22"/>
          <w:szCs w:val="22"/>
          <w:lang w:val="es-MX"/>
        </w:rPr>
      </w:pPr>
    </w:p>
    <w:p w14:paraId="7AB3733F" w14:textId="2A660416" w:rsidR="00A804E5" w:rsidRDefault="001D15F7" w:rsidP="00CF0549">
      <w:pPr>
        <w:ind w:firstLine="284"/>
        <w:jc w:val="both"/>
        <w:rPr>
          <w:rFonts w:ascii="Arial" w:hAnsi="Arial"/>
          <w:sz w:val="22"/>
          <w:szCs w:val="22"/>
          <w:lang w:val="es-MX"/>
        </w:rPr>
      </w:pPr>
      <w:r w:rsidRPr="0016470E">
        <w:rPr>
          <w:rFonts w:ascii="Arial" w:hAnsi="Arial"/>
          <w:sz w:val="22"/>
          <w:szCs w:val="22"/>
          <w:lang w:val="es-MX"/>
        </w:rPr>
        <w:t xml:space="preserve">En respuesta a su amable </w:t>
      </w:r>
      <w:r w:rsidR="00A50CBD" w:rsidRPr="0016470E">
        <w:rPr>
          <w:rFonts w:ascii="Arial" w:hAnsi="Arial"/>
          <w:sz w:val="22"/>
          <w:szCs w:val="22"/>
          <w:lang w:val="es-MX"/>
        </w:rPr>
        <w:t>sol</w:t>
      </w:r>
      <w:r w:rsidR="00A50CBD">
        <w:rPr>
          <w:rFonts w:ascii="Arial" w:hAnsi="Arial"/>
          <w:sz w:val="22"/>
          <w:szCs w:val="22"/>
          <w:lang w:val="es-MX"/>
        </w:rPr>
        <w:t xml:space="preserve">icitud </w:t>
      </w:r>
      <w:r w:rsidR="00A50CBD" w:rsidRPr="00A50CBD">
        <w:rPr>
          <w:rFonts w:ascii="Arial" w:hAnsi="Arial"/>
          <w:sz w:val="22"/>
          <w:szCs w:val="22"/>
          <w:lang w:val="es-MX"/>
        </w:rPr>
        <w:t>presentamos</w:t>
      </w:r>
      <w:r w:rsidRPr="0016470E">
        <w:rPr>
          <w:rFonts w:ascii="Arial" w:hAnsi="Arial"/>
          <w:sz w:val="22"/>
          <w:szCs w:val="22"/>
          <w:lang w:val="es-MX"/>
        </w:rPr>
        <w:t xml:space="preserve"> la siguiente cotización</w:t>
      </w:r>
      <w:r w:rsidR="00A50CBD">
        <w:rPr>
          <w:rFonts w:ascii="Arial" w:hAnsi="Arial"/>
          <w:sz w:val="22"/>
          <w:szCs w:val="22"/>
          <w:lang w:val="es-MX"/>
        </w:rPr>
        <w:t xml:space="preserve"> por </w:t>
      </w:r>
      <w:r w:rsidR="00124A63">
        <w:rPr>
          <w:rFonts w:ascii="Arial" w:hAnsi="Arial"/>
          <w:sz w:val="22"/>
          <w:szCs w:val="22"/>
          <w:lang w:val="es-MX"/>
        </w:rPr>
        <w:t xml:space="preserve">concepto </w:t>
      </w:r>
      <w:proofErr w:type="gramStart"/>
      <w:r w:rsidR="00124A63">
        <w:rPr>
          <w:rFonts w:ascii="Arial" w:hAnsi="Arial"/>
          <w:sz w:val="22"/>
          <w:szCs w:val="22"/>
          <w:lang w:val="es-MX"/>
        </w:rPr>
        <w:t>de:</w:t>
      </w:r>
      <w:r w:rsidR="00CF0549">
        <w:rPr>
          <w:rFonts w:ascii="Arial" w:hAnsi="Arial"/>
          <w:sz w:val="22"/>
          <w:szCs w:val="22"/>
          <w:lang w:val="es-MX"/>
        </w:rPr>
        <w:t>:</w:t>
      </w:r>
      <w:proofErr w:type="gramEnd"/>
    </w:p>
    <w:p w14:paraId="03E916C7" w14:textId="77777777" w:rsidR="005B5A86" w:rsidRDefault="005B5A86" w:rsidP="00CF0549">
      <w:pPr>
        <w:jc w:val="both"/>
        <w:rPr>
          <w:rFonts w:ascii="Arial" w:hAnsi="Arial"/>
          <w:sz w:val="22"/>
          <w:szCs w:val="22"/>
          <w:lang w:val="es-MX"/>
        </w:rPr>
      </w:pPr>
    </w:p>
    <w:p w14:paraId="59B218B6" w14:textId="77777777" w:rsidR="005B5A86" w:rsidRDefault="005B5A86" w:rsidP="001D15F7">
      <w:pPr>
        <w:ind w:firstLine="284"/>
        <w:jc w:val="both"/>
        <w:rPr>
          <w:rFonts w:ascii="Arial" w:hAnsi="Arial"/>
          <w:sz w:val="22"/>
          <w:szCs w:val="22"/>
          <w:lang w:val="es-MX"/>
        </w:rPr>
      </w:pPr>
    </w:p>
    <w:p w14:paraId="12BF9C3A" w14:textId="77777777" w:rsidR="008B18E3" w:rsidRDefault="008B18E3" w:rsidP="001D15F7">
      <w:pPr>
        <w:ind w:firstLine="284"/>
        <w:jc w:val="both"/>
        <w:rPr>
          <w:rFonts w:ascii="Arial" w:hAnsi="Arial"/>
          <w:sz w:val="22"/>
          <w:szCs w:val="22"/>
          <w:lang w:val="es-MX"/>
        </w:rPr>
      </w:pP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4291"/>
        <w:gridCol w:w="545"/>
        <w:gridCol w:w="582"/>
        <w:gridCol w:w="1200"/>
        <w:gridCol w:w="1200"/>
        <w:gridCol w:w="1320"/>
      </w:tblGrid>
      <w:tr w:rsidR="0069178E" w:rsidRPr="0069178E" w14:paraId="4CE9D5A2" w14:textId="77777777" w:rsidTr="0069178E">
        <w:trPr>
          <w:trHeight w:val="525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C4DF3DE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PTDA.</w:t>
            </w:r>
          </w:p>
        </w:tc>
        <w:tc>
          <w:tcPr>
            <w:tcW w:w="43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914F02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n-US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n-US" w:eastAsia="es-MX"/>
              </w:rPr>
              <w:t>D   E   S   C   R   I   P   C   I   Ó    N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90E4E1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CANT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BA96DF8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UDAD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DECA1F4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PRECIO UNIT.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0DE5FB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I M P O R T 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23CADF1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TMPO ENTREGA</w:t>
            </w:r>
          </w:p>
        </w:tc>
      </w:tr>
      <w:tr w:rsidR="0069178E" w:rsidRPr="0069178E" w14:paraId="36E48BAF" w14:textId="77777777" w:rsidTr="0069178E">
        <w:trPr>
          <w:trHeight w:val="5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B594F3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1FF3BC" w14:textId="761297BE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            </w:t>
            </w:r>
            <w:r w:rsidRPr="006917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Sum. De</w:t>
            </w:r>
            <w:r w:rsidRPr="0069178E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 xml:space="preserve"> partes de transmisión a carrusel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AD65BB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8A9051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F5CC7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00C2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4CA60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9178E" w:rsidRPr="0069178E" w14:paraId="4C963FD9" w14:textId="77777777" w:rsidTr="0069178E">
        <w:trPr>
          <w:trHeight w:val="5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8CF84F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1.1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E3554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Fab de flecha Motriz de 1 3/8 x 20" con cuñeros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C0B9C0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3A2B33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35015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$1,850.00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3E116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$1,850.00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3EF052" w14:textId="1CF87273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1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semana</w:t>
            </w:r>
          </w:p>
        </w:tc>
      </w:tr>
      <w:tr w:rsidR="0069178E" w:rsidRPr="0069178E" w14:paraId="61513A0D" w14:textId="77777777" w:rsidTr="0069178E">
        <w:trPr>
          <w:trHeight w:val="5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1C3B4E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1.2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1BE026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Fab de soporte para motor existente y tornillería 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972F037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7642BA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EA9DC1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$2,320.00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2DA32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$2,320.00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6964EA" w14:textId="20A5F909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1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semana</w:t>
            </w:r>
          </w:p>
        </w:tc>
      </w:tr>
      <w:tr w:rsidR="0069178E" w:rsidRPr="0069178E" w14:paraId="3861EFD6" w14:textId="77777777" w:rsidTr="0069178E">
        <w:trPr>
          <w:trHeight w:val="5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2CE4C9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1A140" w14:textId="35CB7658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Catarinas para cadena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Caterpillar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encapsulada 11 dientes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BA3F0DC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B5C153E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Serv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A7C5E3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$15,808.00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5F718C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$31,616.00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941121" w14:textId="7AE31A83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5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semanas</w:t>
            </w:r>
          </w:p>
        </w:tc>
      </w:tr>
      <w:tr w:rsidR="0069178E" w:rsidRPr="0069178E" w14:paraId="530FBA37" w14:textId="77777777" w:rsidTr="0069178E">
        <w:trPr>
          <w:trHeight w:val="6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03ABE35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1.4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9FCC73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Cadena Caterpillar para Transportador Encapsulado (2235 mm </w:t>
            </w:r>
            <w:proofErr w:type="spellStart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lgo</w:t>
            </w:r>
            <w:proofErr w:type="spellEnd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)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5731F68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88CB7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F3A493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$27,933.75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D6249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$27,933.75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B05DEA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1.5 Semanas</w:t>
            </w:r>
          </w:p>
        </w:tc>
      </w:tr>
      <w:tr w:rsidR="0069178E" w:rsidRPr="0069178E" w14:paraId="4EF344B6" w14:textId="77777777" w:rsidTr="0069178E">
        <w:trPr>
          <w:trHeight w:val="6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67B283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1.5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81FF6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Suministro de chumaceras </w:t>
            </w:r>
            <w:proofErr w:type="spellStart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mca</w:t>
            </w:r>
            <w:proofErr w:type="spellEnd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Dodge 1 1/2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A2EE813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89F439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B07F3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$1,242.00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CB591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$4,968.00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E4FAC" w14:textId="57090B8C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4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días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</w:p>
        </w:tc>
      </w:tr>
      <w:tr w:rsidR="0069178E" w:rsidRPr="0069178E" w14:paraId="5978290C" w14:textId="77777777" w:rsidTr="0069178E">
        <w:trPr>
          <w:trHeight w:val="6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9FE20A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1.6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F975D" w14:textId="61B6C6B3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Suministro de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Motorreductor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eje hueco </w:t>
            </w:r>
            <w:proofErr w:type="spellStart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Sew</w:t>
            </w:r>
            <w:proofErr w:type="spellEnd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  <w:proofErr w:type="gramStart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Euro</w:t>
            </w:r>
            <w:proofErr w:type="gramEnd"/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drive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es-MX" w:eastAsia="es-MX"/>
              </w:rPr>
              <w:t>1.0 hp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84E9CA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DDAD81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61617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$27,945.00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A3D3B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$27,945.00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2BE836" w14:textId="37A8E31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6-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7 semanas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 </w:t>
            </w:r>
          </w:p>
        </w:tc>
      </w:tr>
      <w:tr w:rsidR="0069178E" w:rsidRPr="0069178E" w14:paraId="01228F19" w14:textId="77777777" w:rsidTr="0069178E">
        <w:trPr>
          <w:trHeight w:val="6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1CB8B7F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1.7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374AF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Fab de curva para cadena encapsulada a 90 °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79026A2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026CC26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Pzas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72A998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$15,200.00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0F340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18"/>
                <w:szCs w:val="18"/>
                <w:lang w:val="es-MX" w:eastAsia="es-MX"/>
              </w:rPr>
              <w:t>$15,200.00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E0BF96" w14:textId="1CF495C4" w:rsidR="0069178E" w:rsidRPr="0069178E" w:rsidRDefault="0069178E" w:rsidP="0069178E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 xml:space="preserve">4 </w:t>
            </w:r>
            <w:r w:rsidRPr="0069178E">
              <w:rPr>
                <w:rFonts w:ascii="Calibri" w:hAnsi="Calibri" w:cs="Calibri"/>
                <w:color w:val="000000"/>
                <w:lang w:val="es-MX" w:eastAsia="es-MX"/>
              </w:rPr>
              <w:t>semanas</w:t>
            </w:r>
          </w:p>
        </w:tc>
      </w:tr>
      <w:tr w:rsidR="0069178E" w:rsidRPr="0069178E" w14:paraId="2979A291" w14:textId="77777777" w:rsidTr="0069178E">
        <w:trPr>
          <w:trHeight w:val="300"/>
        </w:trPr>
        <w:tc>
          <w:tcPr>
            <w:tcW w:w="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D86F00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272053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TOTAL, COTIZADO: 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1006E1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Moneda </w:t>
            </w:r>
            <w:proofErr w:type="spellStart"/>
            <w:proofErr w:type="gramStart"/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Nac</w:t>
            </w:r>
            <w:proofErr w:type="spellEnd"/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..</w:t>
            </w:r>
            <w:proofErr w:type="gramEnd"/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 Mas IVA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E4A534" w14:textId="77777777" w:rsidR="0069178E" w:rsidRPr="0069178E" w:rsidRDefault="0069178E" w:rsidP="0069178E">
            <w:pPr>
              <w:jc w:val="right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$111,832.75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AA28FF5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9178E" w:rsidRPr="0069178E" w14:paraId="6844CB9D" w14:textId="77777777" w:rsidTr="0069178E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E521E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8120A4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TIEMPO DE ENTREGA:</w:t>
            </w:r>
          </w:p>
        </w:tc>
        <w:tc>
          <w:tcPr>
            <w:tcW w:w="3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CE01F4" w14:textId="77777777" w:rsidR="0069178E" w:rsidRPr="0069178E" w:rsidRDefault="0069178E" w:rsidP="0069178E">
            <w:pPr>
              <w:jc w:val="center"/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Indicado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52DC755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9178E" w:rsidRPr="0069178E" w14:paraId="301FD2D2" w14:textId="77777777" w:rsidTr="0069178E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27AB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B29898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CONDICIONES DE PAGO:</w:t>
            </w:r>
          </w:p>
        </w:tc>
        <w:tc>
          <w:tcPr>
            <w:tcW w:w="35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D94F862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50% Anticipo resto al entregar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7097024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9178E" w:rsidRPr="0069178E" w14:paraId="545C0227" w14:textId="77777777" w:rsidTr="0069178E">
        <w:trPr>
          <w:trHeight w:val="300"/>
        </w:trPr>
        <w:tc>
          <w:tcPr>
            <w:tcW w:w="8400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E78F8A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Notas Importantes: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017A8564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69178E" w:rsidRPr="0069178E" w14:paraId="6B799F7C" w14:textId="77777777" w:rsidTr="0069178E">
        <w:trPr>
          <w:trHeight w:val="315"/>
        </w:trPr>
        <w:tc>
          <w:tcPr>
            <w:tcW w:w="840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CB6E2E" w14:textId="77777777" w:rsidR="0069178E" w:rsidRPr="0069178E" w:rsidRDefault="0069178E" w:rsidP="0069178E">
            <w:pPr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</w:pPr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No incluye </w:t>
            </w:r>
            <w:proofErr w:type="spellStart"/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>instalacion</w:t>
            </w:r>
            <w:proofErr w:type="spellEnd"/>
            <w:r w:rsidRPr="0069178E">
              <w:rPr>
                <w:rFonts w:ascii="Calibri" w:hAnsi="Calibri" w:cs="Calibri"/>
                <w:b/>
                <w:bCs/>
                <w:color w:val="7030A0"/>
                <w:sz w:val="18"/>
                <w:szCs w:val="18"/>
                <w:lang w:val="es-MX" w:eastAsia="es-MX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F4EC21C" w14:textId="77777777" w:rsidR="0069178E" w:rsidRPr="0069178E" w:rsidRDefault="0069178E" w:rsidP="0069178E">
            <w:pP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</w:pPr>
            <w:r w:rsidRPr="0069178E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14:paraId="50BA6E48" w14:textId="77777777" w:rsidR="00A50CBD" w:rsidRDefault="00A50CBD" w:rsidP="001D15F7">
      <w:pPr>
        <w:rPr>
          <w:rFonts w:ascii="Arial" w:hAnsi="Arial"/>
          <w:b/>
          <w:sz w:val="18"/>
          <w:szCs w:val="22"/>
          <w:lang w:val="es-MX"/>
        </w:rPr>
        <w:sectPr w:rsidR="00A50CBD" w:rsidSect="00E351B3">
          <w:headerReference w:type="default" r:id="rId7"/>
          <w:footerReference w:type="default" r:id="rId8"/>
          <w:type w:val="continuous"/>
          <w:pgSz w:w="12240" w:h="15840"/>
          <w:pgMar w:top="1843" w:right="1467" w:bottom="1440" w:left="1080" w:header="720" w:footer="720" w:gutter="0"/>
          <w:cols w:space="720"/>
          <w:docGrid w:linePitch="360"/>
        </w:sectPr>
      </w:pPr>
    </w:p>
    <w:p w14:paraId="7FB81DBB" w14:textId="77777777" w:rsidR="00CF0549" w:rsidRDefault="00CF0549" w:rsidP="001D15F7">
      <w:pPr>
        <w:rPr>
          <w:rFonts w:ascii="Arial" w:hAnsi="Arial"/>
          <w:sz w:val="22"/>
          <w:szCs w:val="22"/>
          <w:lang w:val="es-MX"/>
        </w:rPr>
      </w:pPr>
    </w:p>
    <w:p w14:paraId="6488C384" w14:textId="77777777" w:rsidR="001D15F7" w:rsidRDefault="001D15F7" w:rsidP="001D15F7">
      <w:pPr>
        <w:rPr>
          <w:rFonts w:ascii="Arial" w:hAnsi="Arial"/>
          <w:sz w:val="22"/>
          <w:szCs w:val="22"/>
          <w:lang w:val="es-MX"/>
        </w:rPr>
      </w:pPr>
      <w:r w:rsidRPr="0016470E">
        <w:rPr>
          <w:rFonts w:ascii="Arial" w:hAnsi="Arial"/>
          <w:sz w:val="22"/>
          <w:szCs w:val="22"/>
          <w:lang w:val="es-MX"/>
        </w:rPr>
        <w:t>Agradecemos su atención a la presente y esperamos vernos favorecidos con su apreciable pedido</w:t>
      </w:r>
      <w:r>
        <w:rPr>
          <w:rFonts w:ascii="Arial" w:hAnsi="Arial"/>
          <w:sz w:val="22"/>
          <w:szCs w:val="22"/>
          <w:lang w:val="es-MX"/>
        </w:rPr>
        <w:t>.</w:t>
      </w:r>
    </w:p>
    <w:p w14:paraId="6DC189E0" w14:textId="77777777" w:rsidR="00F903E7" w:rsidRDefault="00F903E7" w:rsidP="001D15F7">
      <w:pPr>
        <w:ind w:left="3545" w:firstLine="709"/>
        <w:rPr>
          <w:rFonts w:ascii="Arial" w:hAnsi="Arial"/>
          <w:sz w:val="22"/>
          <w:szCs w:val="22"/>
          <w:lang w:val="es-MX"/>
        </w:rPr>
      </w:pPr>
    </w:p>
    <w:p w14:paraId="5D8E3D57" w14:textId="3514FC09" w:rsidR="00DF24F6" w:rsidRPr="00A50CBD" w:rsidRDefault="001D15F7" w:rsidP="008B18E3">
      <w:pPr>
        <w:ind w:left="3545" w:firstLine="709"/>
        <w:rPr>
          <w:rFonts w:ascii="Arial" w:hAnsi="Arial"/>
          <w:sz w:val="22"/>
          <w:szCs w:val="22"/>
          <w:lang w:val="es-MX"/>
        </w:rPr>
      </w:pPr>
      <w:r w:rsidRPr="0016470E">
        <w:rPr>
          <w:rFonts w:ascii="Arial" w:hAnsi="Arial"/>
          <w:sz w:val="22"/>
          <w:szCs w:val="22"/>
          <w:lang w:val="es-MX"/>
        </w:rPr>
        <w:t>Atentamente</w:t>
      </w:r>
      <w:r>
        <w:rPr>
          <w:rFonts w:ascii="Arial" w:hAnsi="Arial"/>
          <w:sz w:val="22"/>
          <w:szCs w:val="22"/>
          <w:lang w:val="es-MX"/>
        </w:rPr>
        <w:t>,</w:t>
      </w:r>
      <w:r w:rsidR="00A50CB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D0EAEFA" wp14:editId="5ED62C1A">
                <wp:simplePos x="0" y="0"/>
                <wp:positionH relativeFrom="margin">
                  <wp:posOffset>1847215</wp:posOffset>
                </wp:positionH>
                <wp:positionV relativeFrom="paragraph">
                  <wp:posOffset>562610</wp:posOffset>
                </wp:positionV>
                <wp:extent cx="2628900" cy="390525"/>
                <wp:effectExtent l="0" t="0" r="0" b="952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49846" w14:textId="77777777" w:rsidR="00E66F38" w:rsidRPr="00E66F38" w:rsidRDefault="00E66F38" w:rsidP="00E66F3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9"/>
                              </w:rPr>
                            </w:pPr>
                            <w:r w:rsidRPr="00E66F38">
                              <w:rPr>
                                <w:rFonts w:ascii="Arial" w:hAnsi="Arial" w:cs="Arial"/>
                                <w:b/>
                                <w:sz w:val="19"/>
                              </w:rPr>
                              <w:t>TRANSPORTADORES INDUSTRIALES DE MEXICO, S.A. de C.V.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EAEFA" id="Text Box 3" o:spid="_x0000_s1027" type="#_x0000_t202" style="position:absolute;left:0;text-align:left;margin-left:145.45pt;margin-top:44.3pt;width:207pt;height:3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" o:allowincell="f" filled="f" stroked="f">
                <v:textbox>
                  <w:txbxContent>
                    <w:p w14:paraId="10D49846" w14:textId="77777777" w:rsidR="00E66F38" w:rsidRPr="00E66F38" w:rsidRDefault="00E66F38" w:rsidP="00E66F38">
                      <w:pPr>
                        <w:jc w:val="center"/>
                        <w:rPr>
                          <w:rFonts w:ascii="Arial" w:hAnsi="Arial" w:cs="Arial"/>
                          <w:b/>
                          <w:sz w:val="19"/>
                        </w:rPr>
                      </w:pPr>
                      <w:r w:rsidRPr="00E66F38">
                        <w:rPr>
                          <w:rFonts w:ascii="Arial" w:hAnsi="Arial" w:cs="Arial"/>
                          <w:b/>
                          <w:sz w:val="19"/>
                        </w:rPr>
                        <w:t>TRANSPORTADORES INDUSTRIALES DE MEXICO, S.A. de C.V.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6C3E" w:rsidRPr="00ED0526">
        <w:rPr>
          <w:rFonts w:ascii="Arial" w:hAnsi="Arial"/>
          <w:noProof/>
          <w:sz w:val="22"/>
          <w:szCs w:val="2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7294E0A" wp14:editId="39E2C418">
                <wp:simplePos x="0" y="0"/>
                <wp:positionH relativeFrom="margin">
                  <wp:posOffset>1732280</wp:posOffset>
                </wp:positionH>
                <wp:positionV relativeFrom="paragraph">
                  <wp:posOffset>1017905</wp:posOffset>
                </wp:positionV>
                <wp:extent cx="2628900" cy="44513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39886" w14:textId="2C4362DA" w:rsidR="00ED0526" w:rsidRPr="00A14F69" w:rsidRDefault="00EA4ED1" w:rsidP="00ED0526">
                            <w:pPr>
                              <w:tabs>
                                <w:tab w:val="center" w:pos="6946"/>
                              </w:tabs>
                              <w:jc w:val="center"/>
                              <w:rPr>
                                <w:rFonts w:ascii="Arial" w:hAnsi="Arial" w:cs="Arial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2"/>
                              </w:rPr>
                              <w:t>Andrés Quevedo B</w:t>
                            </w:r>
                            <w:r w:rsidR="000D165D">
                              <w:rPr>
                                <w:rFonts w:ascii="Arial" w:hAnsi="Arial" w:cs="Arial"/>
                                <w:szCs w:val="22"/>
                              </w:rPr>
                              <w:t>.</w:t>
                            </w:r>
                          </w:p>
                          <w:p w14:paraId="04EEEF60" w14:textId="77777777" w:rsidR="00ED0526" w:rsidRPr="00A14F69" w:rsidRDefault="00ED0526" w:rsidP="00ED0526">
                            <w:pPr>
                              <w:tabs>
                                <w:tab w:val="center" w:pos="6946"/>
                              </w:tabs>
                              <w:jc w:val="center"/>
                              <w:rPr>
                                <w:rFonts w:ascii="Arial" w:hAnsi="Arial" w:cs="Arial"/>
                                <w:szCs w:val="22"/>
                                <w:u w:val="single"/>
                              </w:rPr>
                            </w:pPr>
                            <w:r w:rsidRPr="00A14F69">
                              <w:rPr>
                                <w:rFonts w:ascii="Arial" w:hAnsi="Arial" w:cs="Arial"/>
                                <w:szCs w:val="22"/>
                                <w:u w:val="single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294E0A" id="_x0000_s1028" type="#_x0000_t202" style="position:absolute;left:0;text-align:left;margin-left:136.4pt;margin-top:80.15pt;width:207pt;height:3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" o:allowincell="f" filled="f" stroked="f">
                <v:textbox>
                  <w:txbxContent>
                    <w:p w14:paraId="00B39886" w14:textId="2C4362DA" w:rsidR="00ED0526" w:rsidRPr="00A14F69" w:rsidRDefault="00EA4ED1" w:rsidP="00ED0526">
                      <w:pPr>
                        <w:tabs>
                          <w:tab w:val="center" w:pos="6946"/>
                        </w:tabs>
                        <w:jc w:val="center"/>
                        <w:rPr>
                          <w:rFonts w:ascii="Arial" w:hAnsi="Arial" w:cs="Arial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Cs w:val="22"/>
                        </w:rPr>
                        <w:t>Andrés Quevedo B</w:t>
                      </w:r>
                      <w:r w:rsidR="000D165D">
                        <w:rPr>
                          <w:rFonts w:ascii="Arial" w:hAnsi="Arial" w:cs="Arial"/>
                          <w:szCs w:val="22"/>
                        </w:rPr>
                        <w:t>.</w:t>
                      </w:r>
                    </w:p>
                    <w:p w14:paraId="04EEEF60" w14:textId="77777777" w:rsidR="00ED0526" w:rsidRPr="00A14F69" w:rsidRDefault="00ED0526" w:rsidP="00ED0526">
                      <w:pPr>
                        <w:tabs>
                          <w:tab w:val="center" w:pos="6946"/>
                        </w:tabs>
                        <w:jc w:val="center"/>
                        <w:rPr>
                          <w:rFonts w:ascii="Arial" w:hAnsi="Arial" w:cs="Arial"/>
                          <w:szCs w:val="22"/>
                          <w:u w:val="single"/>
                        </w:rPr>
                      </w:pPr>
                      <w:r w:rsidRPr="00A14F69">
                        <w:rPr>
                          <w:rFonts w:ascii="Arial" w:hAnsi="Arial" w:cs="Arial"/>
                          <w:szCs w:val="22"/>
                          <w:u w:val="single"/>
                        </w:rPr>
                        <w:t>Proyectos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24F6" w:rsidRPr="00A50CBD" w:rsidSect="00E351B3">
      <w:headerReference w:type="default" r:id="rId9"/>
      <w:footerReference w:type="default" r:id="rId10"/>
      <w:type w:val="continuous"/>
      <w:pgSz w:w="12240" w:h="15840"/>
      <w:pgMar w:top="170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F6B49" w14:textId="77777777" w:rsidR="00517B4B" w:rsidRDefault="00517B4B">
      <w:r>
        <w:separator/>
      </w:r>
    </w:p>
  </w:endnote>
  <w:endnote w:type="continuationSeparator" w:id="0">
    <w:p w14:paraId="2DCE9E9E" w14:textId="77777777" w:rsidR="00517B4B" w:rsidRDefault="00517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8860" w14:textId="77777777" w:rsidR="00A804E5" w:rsidRDefault="00A804E5">
    <w:pPr>
      <w:pStyle w:val="Piedepgina"/>
    </w:pPr>
  </w:p>
  <w:p w14:paraId="2B6A5C1F" w14:textId="11B249F2" w:rsidR="008B18E3" w:rsidRDefault="008B18E3">
    <w:pPr>
      <w:pStyle w:val="Piedepgina"/>
    </w:pPr>
    <w:r w:rsidRPr="008B18E3">
      <w:rPr>
        <w:rFonts w:asciiTheme="minorHAnsi" w:eastAsiaTheme="minorHAnsi" w:hAnsiTheme="minorHAnsi" w:cstheme="minorBidi"/>
        <w:noProof/>
        <w:sz w:val="22"/>
        <w:szCs w:val="22"/>
        <w:lang w:val="es-MX" w:eastAsia="es-MX"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6E89B8D6" wp14:editId="6DEF1D3A">
              <wp:simplePos x="0" y="0"/>
              <wp:positionH relativeFrom="page">
                <wp:posOffset>685800</wp:posOffset>
              </wp:positionH>
              <wp:positionV relativeFrom="page">
                <wp:posOffset>9455150</wp:posOffset>
              </wp:positionV>
              <wp:extent cx="6184265" cy="127635"/>
              <wp:effectExtent l="0" t="0" r="6985" b="5715"/>
              <wp:wrapNone/>
              <wp:docPr id="3093008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426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7F7B1A" w14:textId="4E9084C0" w:rsidR="008B18E3" w:rsidRDefault="008B18E3" w:rsidP="008B18E3">
                          <w:pPr>
                            <w:ind w:left="20"/>
                            <w:rPr>
                              <w:rStyle w:val="Hipervnculo"/>
                              <w:rFonts w:ascii="Arial"/>
                              <w:b/>
                              <w:spacing w:val="-4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0080"/>
                              <w:spacing w:val="-5"/>
                              <w:sz w:val="16"/>
                            </w:rPr>
                            <w:t>AVE.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6"/>
                              <w:sz w:val="16"/>
                            </w:rPr>
                            <w:t>ALMAGUER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3"/>
                              <w:sz w:val="16"/>
                            </w:rPr>
                            <w:t xml:space="preserve">1700,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5"/>
                              <w:sz w:val="16"/>
                            </w:rPr>
                            <w:t>FRACC.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6"/>
                              <w:sz w:val="16"/>
                            </w:rPr>
                            <w:t>ALMAGUER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3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2"/>
                              <w:sz w:val="16"/>
                            </w:rPr>
                            <w:t>GPE,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4"/>
                              <w:sz w:val="16"/>
                            </w:rPr>
                            <w:t>N.L.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3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4"/>
                              <w:sz w:val="16"/>
                            </w:rPr>
                            <w:t>C.P.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b/>
                              <w:color w:val="000080"/>
                              <w:spacing w:val="-6"/>
                              <w:sz w:val="16"/>
                            </w:rPr>
                            <w:t>67180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4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5"/>
                              <w:sz w:val="16"/>
                            </w:rPr>
                            <w:t>TEL.</w:t>
                          </w:r>
                          <w:proofErr w:type="gramEnd"/>
                          <w:r>
                            <w:rPr>
                              <w:rFonts w:ascii="Arial"/>
                              <w:b/>
                              <w:color w:val="000080"/>
                              <w:spacing w:val="-8"/>
                              <w:sz w:val="16"/>
                            </w:rPr>
                            <w:t xml:space="preserve"> </w:t>
                          </w:r>
                          <w:r w:rsidR="00A804E5">
                            <w:rPr>
                              <w:rFonts w:ascii="Arial"/>
                              <w:b/>
                              <w:color w:val="000080"/>
                              <w:spacing w:val="-8"/>
                              <w:sz w:val="16"/>
                            </w:rPr>
                            <w:t xml:space="preserve">81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-4"/>
                              <w:sz w:val="16"/>
                            </w:rPr>
                            <w:t>8360-0990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0080"/>
                              <w:spacing w:val="37"/>
                              <w:sz w:val="16"/>
                            </w:rPr>
                            <w:t xml:space="preserve"> </w:t>
                          </w:r>
                          <w:hyperlink r:id="rId1" w:history="1">
                            <w:r w:rsidR="003E22ED" w:rsidRPr="00703A69">
                              <w:rPr>
                                <w:rStyle w:val="Hipervnculo"/>
                                <w:rFonts w:ascii="Arial"/>
                                <w:b/>
                                <w:spacing w:val="-4"/>
                                <w:sz w:val="16"/>
                              </w:rPr>
                              <w:t>http://www.transimex.com.mx</w:t>
                            </w:r>
                          </w:hyperlink>
                        </w:p>
                        <w:p w14:paraId="23886215" w14:textId="77777777" w:rsidR="00A804E5" w:rsidRDefault="00A804E5" w:rsidP="008B18E3">
                          <w:pPr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89B8D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4pt;margin-top:744.5pt;width:486.95pt;height:10.0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" filled="f" stroked="f">
              <v:textbox inset="0,0,0,0">
                <w:txbxContent>
                  <w:p w14:paraId="4F7F7B1A" w14:textId="4E9084C0" w:rsidR="008B18E3" w:rsidRDefault="008B18E3" w:rsidP="008B18E3">
                    <w:pPr>
                      <w:ind w:left="20"/>
                      <w:rPr>
                        <w:rStyle w:val="Hipervnculo"/>
                        <w:rFonts w:ascii="Arial"/>
                        <w:b/>
                        <w:spacing w:val="-4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000080"/>
                        <w:spacing w:val="-5"/>
                        <w:sz w:val="16"/>
                      </w:rPr>
                      <w:t>AVE.</w:t>
                    </w:r>
                    <w:r>
                      <w:rPr>
                        <w:rFonts w:ascii="Arial"/>
                        <w:b/>
                        <w:color w:val="000080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6"/>
                        <w:sz w:val="16"/>
                      </w:rPr>
                      <w:t>ALMAGUER</w:t>
                    </w:r>
                    <w:r>
                      <w:rPr>
                        <w:rFonts w:ascii="Arial"/>
                        <w:b/>
                        <w:color w:val="000080"/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3"/>
                        <w:sz w:val="16"/>
                      </w:rPr>
                      <w:t xml:space="preserve">1700, </w:t>
                    </w:r>
                    <w:r>
                      <w:rPr>
                        <w:rFonts w:ascii="Arial"/>
                        <w:b/>
                        <w:color w:val="000080"/>
                        <w:spacing w:val="-5"/>
                        <w:sz w:val="16"/>
                      </w:rPr>
                      <w:t>FRACC.</w:t>
                    </w:r>
                    <w:r>
                      <w:rPr>
                        <w:rFonts w:ascii="Arial"/>
                        <w:b/>
                        <w:color w:val="000080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6"/>
                        <w:sz w:val="16"/>
                      </w:rPr>
                      <w:t>ALMAGUER</w:t>
                    </w:r>
                    <w:r>
                      <w:rPr>
                        <w:rFonts w:ascii="Arial"/>
                        <w:b/>
                        <w:color w:val="000080"/>
                        <w:spacing w:val="3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2"/>
                        <w:sz w:val="16"/>
                      </w:rPr>
                      <w:t>GPE,</w:t>
                    </w:r>
                    <w:r>
                      <w:rPr>
                        <w:rFonts w:ascii="Arial"/>
                        <w:b/>
                        <w:color w:val="000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4"/>
                        <w:sz w:val="16"/>
                      </w:rPr>
                      <w:t>N.L.</w:t>
                    </w:r>
                    <w:r>
                      <w:rPr>
                        <w:rFonts w:ascii="Arial"/>
                        <w:b/>
                        <w:color w:val="000080"/>
                        <w:spacing w:val="39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4"/>
                        <w:sz w:val="16"/>
                      </w:rPr>
                      <w:t>C.P.</w:t>
                    </w:r>
                    <w:r>
                      <w:rPr>
                        <w:rFonts w:ascii="Arial"/>
                        <w:b/>
                        <w:color w:val="000080"/>
                        <w:spacing w:val="-3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000080"/>
                        <w:spacing w:val="-6"/>
                        <w:sz w:val="16"/>
                      </w:rPr>
                      <w:t>67180</w:t>
                    </w:r>
                    <w:r>
                      <w:rPr>
                        <w:rFonts w:ascii="Arial"/>
                        <w:b/>
                        <w:color w:val="0000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-5"/>
                        <w:sz w:val="16"/>
                      </w:rPr>
                      <w:t>TEL.</w:t>
                    </w:r>
                    <w:proofErr w:type="gramEnd"/>
                    <w:r>
                      <w:rPr>
                        <w:rFonts w:ascii="Arial"/>
                        <w:b/>
                        <w:color w:val="000080"/>
                        <w:spacing w:val="-8"/>
                        <w:sz w:val="16"/>
                      </w:rPr>
                      <w:t xml:space="preserve"> </w:t>
                    </w:r>
                    <w:r w:rsidR="00A804E5">
                      <w:rPr>
                        <w:rFonts w:ascii="Arial"/>
                        <w:b/>
                        <w:color w:val="000080"/>
                        <w:spacing w:val="-8"/>
                        <w:sz w:val="16"/>
                      </w:rPr>
                      <w:t xml:space="preserve">81 </w:t>
                    </w:r>
                    <w:r>
                      <w:rPr>
                        <w:rFonts w:ascii="Arial"/>
                        <w:b/>
                        <w:color w:val="000080"/>
                        <w:spacing w:val="-4"/>
                        <w:sz w:val="16"/>
                      </w:rPr>
                      <w:t>8360-0990</w:t>
                    </w:r>
                    <w:r>
                      <w:rPr>
                        <w:rFonts w:ascii="Arial"/>
                        <w:b/>
                        <w:color w:val="000080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0080"/>
                        <w:spacing w:val="37"/>
                        <w:sz w:val="16"/>
                      </w:rPr>
                      <w:t xml:space="preserve"> </w:t>
                    </w:r>
                    <w:hyperlink r:id="rId2" w:history="1">
                      <w:r w:rsidR="003E22ED" w:rsidRPr="00703A69">
                        <w:rPr>
                          <w:rStyle w:val="Hipervnculo"/>
                          <w:rFonts w:ascii="Arial"/>
                          <w:b/>
                          <w:spacing w:val="-4"/>
                          <w:sz w:val="16"/>
                        </w:rPr>
                        <w:t>http://www.transimex.com.mx</w:t>
                      </w:r>
                    </w:hyperlink>
                  </w:p>
                  <w:p w14:paraId="23886215" w14:textId="77777777" w:rsidR="00A804E5" w:rsidRDefault="00A804E5" w:rsidP="008B18E3">
                    <w:pPr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D3FA8" w14:textId="77777777" w:rsidR="00800818" w:rsidRDefault="00800818">
    <w:pPr>
      <w:pStyle w:val="Piedepgina"/>
      <w:rPr>
        <w:rFonts w:ascii="Arial" w:hAnsi="Arial"/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99D3214" wp14:editId="1E97292C">
              <wp:simplePos x="0" y="0"/>
              <wp:positionH relativeFrom="column">
                <wp:posOffset>-219076</wp:posOffset>
              </wp:positionH>
              <wp:positionV relativeFrom="paragraph">
                <wp:posOffset>-187960</wp:posOffset>
              </wp:positionV>
              <wp:extent cx="9286875" cy="45720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868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CC39A" w14:textId="77777777" w:rsidR="00800818" w:rsidRDefault="00373E74" w:rsidP="00373E74">
                          <w:pPr>
                            <w:pStyle w:val="Piedepgina"/>
                            <w:jc w:val="both"/>
                            <w:rPr>
                              <w:rFonts w:ascii="Arial" w:hAnsi="Arial"/>
                              <w:b/>
                              <w:color w:val="00008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80"/>
                            </w:rPr>
                            <w:t xml:space="preserve"> </w:t>
                          </w:r>
                        </w:p>
                        <w:p w14:paraId="3A98D079" w14:textId="77777777" w:rsidR="00800818" w:rsidRPr="00373E74" w:rsidRDefault="00800818" w:rsidP="00373E74">
                          <w:pPr>
                            <w:pStyle w:val="Piedepgina"/>
                            <w:jc w:val="both"/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</w:pPr>
                          <w:r w:rsidRPr="00292C2C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pt-BR"/>
                            </w:rPr>
                            <w:t xml:space="preserve">AVE. ALMAGUER 1700, FRACC. </w:t>
                          </w:r>
                          <w:proofErr w:type="gramStart"/>
                          <w:r w:rsidRPr="00292C2C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pt-BR"/>
                            </w:rPr>
                            <w:t>ALMAGUER  GUADALUPE</w:t>
                          </w:r>
                          <w:proofErr w:type="gramEnd"/>
                          <w:r w:rsidRPr="00292C2C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pt-BR"/>
                            </w:rPr>
                            <w:t xml:space="preserve">, N.L. </w:t>
                          </w:r>
                          <w:r w:rsidR="00373E74" w:rsidRPr="00373E74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  <w:t xml:space="preserve">C.P.67180      TEL. </w:t>
                          </w:r>
                          <w:r w:rsidRPr="00373E74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  <w:t>8360-0990</w:t>
                          </w:r>
                          <w:r w:rsidR="00373E74" w:rsidRPr="00373E74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  <w:t xml:space="preserve">   </w:t>
                          </w:r>
                          <w:r w:rsidRPr="00373E74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  <w:t xml:space="preserve">    </w:t>
                          </w:r>
                          <w:hyperlink r:id="rId1" w:history="1">
                            <w:r w:rsidR="00AC1492" w:rsidRPr="00373E74">
                              <w:rPr>
                                <w:rStyle w:val="Hipervnculo"/>
                                <w:rFonts w:ascii="Arial" w:hAnsi="Arial"/>
                                <w:b/>
                                <w:sz w:val="16"/>
                                <w:lang w:val="es-MX"/>
                              </w:rPr>
                              <w:t>http://www.transimex.com.mx</w:t>
                            </w:r>
                          </w:hyperlink>
                          <w:r w:rsidR="00AC1492" w:rsidRPr="00373E74"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  <w:br/>
                          </w:r>
                        </w:p>
                        <w:p w14:paraId="13829098" w14:textId="77777777" w:rsidR="00800818" w:rsidRPr="00373E74" w:rsidRDefault="00800818">
                          <w:pPr>
                            <w:pStyle w:val="Piedepgina"/>
                            <w:rPr>
                              <w:rFonts w:ascii="Arial" w:hAnsi="Arial"/>
                              <w:b/>
                              <w:color w:val="000080"/>
                              <w:sz w:val="16"/>
                              <w:lang w:val="es-MX"/>
                            </w:rPr>
                          </w:pPr>
                        </w:p>
                        <w:p w14:paraId="12F1DA82" w14:textId="77777777" w:rsidR="00800818" w:rsidRPr="00373E74" w:rsidRDefault="00800818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D32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-17.25pt;margin-top:-14.8pt;width:731.2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" o:allowincell="f" filled="f" stroked="f">
              <v:textbox inset="0">
                <w:txbxContent>
                  <w:p w14:paraId="6F6CC39A" w14:textId="77777777" w:rsidR="00800818" w:rsidRDefault="00373E74" w:rsidP="00373E74">
                    <w:pPr>
                      <w:pStyle w:val="Piedepgina"/>
                      <w:jc w:val="both"/>
                      <w:rPr>
                        <w:rFonts w:ascii="Arial" w:hAnsi="Arial"/>
                        <w:b/>
                        <w:color w:val="000080"/>
                      </w:rPr>
                    </w:pPr>
                    <w:r>
                      <w:rPr>
                        <w:rFonts w:ascii="Arial" w:hAnsi="Arial"/>
                        <w:b/>
                        <w:color w:val="000080"/>
                      </w:rPr>
                      <w:t xml:space="preserve"> </w:t>
                    </w:r>
                  </w:p>
                  <w:p w14:paraId="3A98D079" w14:textId="77777777" w:rsidR="00800818" w:rsidRPr="00373E74" w:rsidRDefault="00800818" w:rsidP="00373E74">
                    <w:pPr>
                      <w:pStyle w:val="Piedepgina"/>
                      <w:jc w:val="both"/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</w:pPr>
                    <w:r w:rsidRPr="00292C2C">
                      <w:rPr>
                        <w:rFonts w:ascii="Arial" w:hAnsi="Arial"/>
                        <w:b/>
                        <w:color w:val="000080"/>
                        <w:sz w:val="16"/>
                        <w:lang w:val="pt-BR"/>
                      </w:rPr>
                      <w:t xml:space="preserve">AVE. ALMAGUER 1700, FRACC. </w:t>
                    </w:r>
                    <w:proofErr w:type="gramStart"/>
                    <w:r w:rsidRPr="00292C2C">
                      <w:rPr>
                        <w:rFonts w:ascii="Arial" w:hAnsi="Arial"/>
                        <w:b/>
                        <w:color w:val="000080"/>
                        <w:sz w:val="16"/>
                        <w:lang w:val="pt-BR"/>
                      </w:rPr>
                      <w:t>ALMAGUER  GUADALUPE</w:t>
                    </w:r>
                    <w:proofErr w:type="gramEnd"/>
                    <w:r w:rsidRPr="00292C2C">
                      <w:rPr>
                        <w:rFonts w:ascii="Arial" w:hAnsi="Arial"/>
                        <w:b/>
                        <w:color w:val="000080"/>
                        <w:sz w:val="16"/>
                        <w:lang w:val="pt-BR"/>
                      </w:rPr>
                      <w:t xml:space="preserve">, N.L. </w:t>
                    </w:r>
                    <w:r w:rsidR="00373E74" w:rsidRPr="00373E74"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  <w:t xml:space="preserve">C.P.67180      TEL. </w:t>
                    </w:r>
                    <w:r w:rsidRPr="00373E74"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  <w:t>8360-0990</w:t>
                    </w:r>
                    <w:r w:rsidR="00373E74" w:rsidRPr="00373E74"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  <w:t xml:space="preserve">   </w:t>
                    </w:r>
                    <w:r w:rsidRPr="00373E74"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  <w:t xml:space="preserve">    </w:t>
                    </w:r>
                    <w:hyperlink r:id="rId2" w:history="1">
                      <w:r w:rsidR="00AC1492" w:rsidRPr="00373E74">
                        <w:rPr>
                          <w:rStyle w:val="Hipervnculo"/>
                          <w:rFonts w:ascii="Arial" w:hAnsi="Arial"/>
                          <w:b/>
                          <w:sz w:val="16"/>
                          <w:lang w:val="es-MX"/>
                        </w:rPr>
                        <w:t>http://www.transimex.com.mx</w:t>
                      </w:r>
                    </w:hyperlink>
                    <w:r w:rsidR="00AC1492" w:rsidRPr="00373E74"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  <w:br/>
                    </w:r>
                  </w:p>
                  <w:p w14:paraId="13829098" w14:textId="77777777" w:rsidR="00800818" w:rsidRPr="00373E74" w:rsidRDefault="00800818">
                    <w:pPr>
                      <w:pStyle w:val="Piedepgina"/>
                      <w:rPr>
                        <w:rFonts w:ascii="Arial" w:hAnsi="Arial"/>
                        <w:b/>
                        <w:color w:val="000080"/>
                        <w:sz w:val="16"/>
                        <w:lang w:val="es-MX"/>
                      </w:rPr>
                    </w:pPr>
                  </w:p>
                  <w:p w14:paraId="12F1DA82" w14:textId="77777777" w:rsidR="00800818" w:rsidRPr="00373E74" w:rsidRDefault="00800818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281332DC" wp14:editId="0392EC68">
              <wp:simplePos x="0" y="0"/>
              <wp:positionH relativeFrom="column">
                <wp:posOffset>-219075</wp:posOffset>
              </wp:positionH>
              <wp:positionV relativeFrom="paragraph">
                <wp:posOffset>-64135</wp:posOffset>
              </wp:positionV>
              <wp:extent cx="7014210" cy="0"/>
              <wp:effectExtent l="24765" t="19050" r="1905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142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8310D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25pt,-5.05pt" to="535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" o:allowincell="f" strokecolor="gray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41A20" w14:textId="77777777" w:rsidR="00517B4B" w:rsidRDefault="00517B4B">
      <w:r>
        <w:separator/>
      </w:r>
    </w:p>
  </w:footnote>
  <w:footnote w:type="continuationSeparator" w:id="0">
    <w:p w14:paraId="49A62938" w14:textId="77777777" w:rsidR="00517B4B" w:rsidRDefault="00517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A233A" w14:textId="77777777" w:rsidR="001D15F7" w:rsidRDefault="00D0121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3872" behindDoc="1" locked="0" layoutInCell="0" allowOverlap="1" wp14:anchorId="47F6DA72" wp14:editId="64272CA4">
          <wp:simplePos x="0" y="0"/>
          <wp:positionH relativeFrom="column">
            <wp:posOffset>-127000</wp:posOffset>
          </wp:positionH>
          <wp:positionV relativeFrom="paragraph">
            <wp:posOffset>-300355</wp:posOffset>
          </wp:positionV>
          <wp:extent cx="1828800" cy="990600"/>
          <wp:effectExtent l="0" t="0" r="0" b="0"/>
          <wp:wrapNone/>
          <wp:docPr id="26" name="Imagen 1" descr="logo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word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90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val="es-MX" w:eastAsia="es-MX"/>
      </w:rPr>
      <w:object w:dxaOrig="1440" w:dyaOrig="1440" w14:anchorId="4DE878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11.25pt;margin-top:294.15pt;width:524.4pt;height:284.1pt;z-index:-251650560;visibility:visible;mso-wrap-edited:f;mso-position-horizontal-relative:text;mso-position-vertical-relative:text" o:allowincell="f">
          <v:imagedata r:id="rId2" o:title=""/>
        </v:shape>
        <o:OLEObject Type="Embed" ProgID="Word.Picture.8" ShapeID="_x0000_s1027" DrawAspect="Content" ObjectID="_1810390361" r:id="rId3"/>
      </w:object>
    </w:r>
    <w:r w:rsidR="001D15F7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4896" behindDoc="1" locked="0" layoutInCell="0" allowOverlap="1" wp14:anchorId="6A68854A" wp14:editId="46CE48B1">
              <wp:simplePos x="0" y="0"/>
              <wp:positionH relativeFrom="column">
                <wp:posOffset>4304080</wp:posOffset>
              </wp:positionH>
              <wp:positionV relativeFrom="paragraph">
                <wp:posOffset>-19928</wp:posOffset>
              </wp:positionV>
              <wp:extent cx="2628900" cy="342900"/>
              <wp:effectExtent l="0" t="1905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D372C" w14:textId="77777777" w:rsidR="001D15F7" w:rsidRDefault="001D15F7">
                          <w:pPr>
                            <w:spacing w:line="180" w:lineRule="auto"/>
                            <w:jc w:val="center"/>
                            <w:rPr>
                              <w:rFonts w:ascii="Arial Black" w:hAnsi="Arial Black"/>
                              <w:color w:val="808080"/>
                              <w:sz w:val="19"/>
                            </w:rPr>
                          </w:pPr>
                          <w:r>
                            <w:rPr>
                              <w:rFonts w:ascii="Arial Black" w:hAnsi="Arial Black"/>
                              <w:color w:val="808080"/>
                              <w:sz w:val="19"/>
                            </w:rPr>
                            <w:t>TRANSPORTADORES INDUSTRIALES DE MEXICO, S.A. de C.V.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8854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38.9pt;margin-top:-1.55pt;width:207pt;height:27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" o:allowincell="f" filled="f" stroked="f">
              <v:textbox>
                <w:txbxContent>
                  <w:p w14:paraId="57BD372C" w14:textId="77777777" w:rsidR="001D15F7" w:rsidRDefault="001D15F7">
                    <w:pPr>
                      <w:spacing w:line="180" w:lineRule="auto"/>
                      <w:jc w:val="center"/>
                      <w:rPr>
                        <w:rFonts w:ascii="Arial Black" w:hAnsi="Arial Black"/>
                        <w:color w:val="808080"/>
                        <w:sz w:val="19"/>
                      </w:rPr>
                    </w:pPr>
                    <w:r>
                      <w:rPr>
                        <w:rFonts w:ascii="Arial Black" w:hAnsi="Arial Black"/>
                        <w:color w:val="808080"/>
                        <w:sz w:val="19"/>
                      </w:rPr>
                      <w:t>TRANSPORTADORES INDUSTRIALES DE MEXICO, S.A. de C.V.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5F098" w14:textId="77777777" w:rsidR="00800818" w:rsidRDefault="00000000">
    <w:pPr>
      <w:pStyle w:val="Encabezado"/>
    </w:pPr>
    <w:r>
      <w:rPr>
        <w:noProof/>
        <w:lang w:val="es-MX" w:eastAsia="es-MX"/>
      </w:rPr>
      <w:object w:dxaOrig="1440" w:dyaOrig="1440" w14:anchorId="72C77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-35.25pt;margin-top:234.9pt;width:545.45pt;height:295.5pt;z-index:-251656704;visibility:visible;mso-wrap-edited:f;mso-position-horizontal-relative:text;mso-position-vertical-relative:text" o:allowincell="f">
          <v:imagedata r:id="rId1" o:title=""/>
        </v:shape>
        <o:OLEObject Type="Embed" ProgID="Word.Picture.8" ShapeID="_x0000_s1026" DrawAspect="Content" ObjectID="_1810390362" r:id="rId2"/>
      </w:object>
    </w:r>
    <w:r w:rsidR="00373E74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69E733F5" wp14:editId="65C12F38">
              <wp:simplePos x="0" y="0"/>
              <wp:positionH relativeFrom="column">
                <wp:posOffset>4304080</wp:posOffset>
              </wp:positionH>
              <wp:positionV relativeFrom="paragraph">
                <wp:posOffset>-19928</wp:posOffset>
              </wp:positionV>
              <wp:extent cx="2628900" cy="342900"/>
              <wp:effectExtent l="0" t="1905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A308E" w14:textId="77777777" w:rsidR="00800818" w:rsidRDefault="00800818">
                          <w:pPr>
                            <w:spacing w:line="180" w:lineRule="auto"/>
                            <w:jc w:val="center"/>
                            <w:rPr>
                              <w:rFonts w:ascii="Arial Black" w:hAnsi="Arial Black"/>
                              <w:color w:val="808080"/>
                              <w:sz w:val="19"/>
                            </w:rPr>
                          </w:pPr>
                          <w:r>
                            <w:rPr>
                              <w:rFonts w:ascii="Arial Black" w:hAnsi="Arial Black"/>
                              <w:color w:val="808080"/>
                              <w:sz w:val="19"/>
                            </w:rPr>
                            <w:t>TRANSPORTADORES INDUSTRIALES DE MEXICO, S.A. de C.V.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733F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338.9pt;margin-top:-1.55pt;width:207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" o:allowincell="f" filled="f" stroked="f">
              <v:textbox>
                <w:txbxContent>
                  <w:p w14:paraId="313A308E" w14:textId="77777777" w:rsidR="00800818" w:rsidRDefault="00800818">
                    <w:pPr>
                      <w:spacing w:line="180" w:lineRule="auto"/>
                      <w:jc w:val="center"/>
                      <w:rPr>
                        <w:rFonts w:ascii="Arial Black" w:hAnsi="Arial Black"/>
                        <w:color w:val="808080"/>
                        <w:sz w:val="19"/>
                      </w:rPr>
                    </w:pPr>
                    <w:r>
                      <w:rPr>
                        <w:rFonts w:ascii="Arial Black" w:hAnsi="Arial Black"/>
                        <w:color w:val="808080"/>
                        <w:sz w:val="19"/>
                      </w:rPr>
                      <w:t>TRANSPORTADORES INDUSTRIALES DE MEXICO, S.A. de C.V.</w:t>
                    </w:r>
                  </w:p>
                </w:txbxContent>
              </v:textbox>
            </v:shape>
          </w:pict>
        </mc:Fallback>
      </mc:AlternateContent>
    </w:r>
    <w:r w:rsidR="00800818">
      <w:rPr>
        <w:noProof/>
        <w:lang w:val="es-MX" w:eastAsia="es-MX"/>
      </w:rPr>
      <w:drawing>
        <wp:anchor distT="0" distB="0" distL="114300" distR="114300" simplePos="0" relativeHeight="251657728" behindDoc="1" locked="0" layoutInCell="0" allowOverlap="1" wp14:anchorId="3F3D62CB" wp14:editId="3103CB5B">
          <wp:simplePos x="0" y="0"/>
          <wp:positionH relativeFrom="column">
            <wp:posOffset>-154305</wp:posOffset>
          </wp:positionH>
          <wp:positionV relativeFrom="paragraph">
            <wp:posOffset>-219075</wp:posOffset>
          </wp:positionV>
          <wp:extent cx="1828800" cy="990600"/>
          <wp:effectExtent l="0" t="0" r="0" b="0"/>
          <wp:wrapNone/>
          <wp:docPr id="23" name="Imagen 1" descr="logoword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word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990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0B8"/>
    <w:multiLevelType w:val="hybridMultilevel"/>
    <w:tmpl w:val="F5FA0828"/>
    <w:lvl w:ilvl="0" w:tplc="51EC608A">
      <w:start w:val="2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2707"/>
    <w:multiLevelType w:val="hybridMultilevel"/>
    <w:tmpl w:val="1FEC077A"/>
    <w:lvl w:ilvl="0" w:tplc="EC0C2DB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abstractNum w:abstractNumId="2" w15:restartNumberingAfterBreak="0">
    <w:nsid w:val="15DF44DD"/>
    <w:multiLevelType w:val="hybridMultilevel"/>
    <w:tmpl w:val="44004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256E1"/>
    <w:multiLevelType w:val="hybridMultilevel"/>
    <w:tmpl w:val="2108B64A"/>
    <w:lvl w:ilvl="0" w:tplc="A5F41710">
      <w:start w:val="32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6238C"/>
    <w:multiLevelType w:val="hybridMultilevel"/>
    <w:tmpl w:val="9F96EFA8"/>
    <w:lvl w:ilvl="0" w:tplc="EF9E039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B2D98"/>
    <w:multiLevelType w:val="hybridMultilevel"/>
    <w:tmpl w:val="B972D6A6"/>
    <w:lvl w:ilvl="0" w:tplc="68E22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34856"/>
    <w:multiLevelType w:val="hybridMultilevel"/>
    <w:tmpl w:val="4D24CF62"/>
    <w:lvl w:ilvl="0" w:tplc="6484B1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07410"/>
    <w:multiLevelType w:val="hybridMultilevel"/>
    <w:tmpl w:val="0B3EA49C"/>
    <w:lvl w:ilvl="0" w:tplc="E316684E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230F4"/>
    <w:multiLevelType w:val="hybridMultilevel"/>
    <w:tmpl w:val="86E810FE"/>
    <w:lvl w:ilvl="0" w:tplc="4DAC3556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F0BF3"/>
    <w:multiLevelType w:val="hybridMultilevel"/>
    <w:tmpl w:val="5C1C076C"/>
    <w:lvl w:ilvl="0" w:tplc="080A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0" w15:restartNumberingAfterBreak="0">
    <w:nsid w:val="6E421BE3"/>
    <w:multiLevelType w:val="hybridMultilevel"/>
    <w:tmpl w:val="160E73D2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AA55E9A"/>
    <w:multiLevelType w:val="hybridMultilevel"/>
    <w:tmpl w:val="27869202"/>
    <w:lvl w:ilvl="0" w:tplc="5248F172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26292"/>
    <w:multiLevelType w:val="hybridMultilevel"/>
    <w:tmpl w:val="4826532A"/>
    <w:lvl w:ilvl="0" w:tplc="A168C300">
      <w:start w:val="2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173436">
    <w:abstractNumId w:val="1"/>
  </w:num>
  <w:num w:numId="2" w16cid:durableId="1436250840">
    <w:abstractNumId w:val="10"/>
  </w:num>
  <w:num w:numId="3" w16cid:durableId="890114523">
    <w:abstractNumId w:val="9"/>
  </w:num>
  <w:num w:numId="4" w16cid:durableId="1248997476">
    <w:abstractNumId w:val="12"/>
  </w:num>
  <w:num w:numId="5" w16cid:durableId="585765442">
    <w:abstractNumId w:val="8"/>
  </w:num>
  <w:num w:numId="6" w16cid:durableId="1318874693">
    <w:abstractNumId w:val="11"/>
  </w:num>
  <w:num w:numId="7" w16cid:durableId="524638348">
    <w:abstractNumId w:val="7"/>
  </w:num>
  <w:num w:numId="8" w16cid:durableId="1922518320">
    <w:abstractNumId w:val="3"/>
  </w:num>
  <w:num w:numId="9" w16cid:durableId="1977295458">
    <w:abstractNumId w:val="0"/>
  </w:num>
  <w:num w:numId="10" w16cid:durableId="686372355">
    <w:abstractNumId w:val="4"/>
  </w:num>
  <w:num w:numId="11" w16cid:durableId="875311151">
    <w:abstractNumId w:val="5"/>
  </w:num>
  <w:num w:numId="12" w16cid:durableId="2005667427">
    <w:abstractNumId w:val="6"/>
  </w:num>
  <w:num w:numId="13" w16cid:durableId="53238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03C"/>
    <w:rsid w:val="00012885"/>
    <w:rsid w:val="0001657A"/>
    <w:rsid w:val="0002080C"/>
    <w:rsid w:val="00022D11"/>
    <w:rsid w:val="00026305"/>
    <w:rsid w:val="00031AE4"/>
    <w:rsid w:val="0003352B"/>
    <w:rsid w:val="00033FEC"/>
    <w:rsid w:val="00034311"/>
    <w:rsid w:val="00042C16"/>
    <w:rsid w:val="00050A1C"/>
    <w:rsid w:val="00051EE5"/>
    <w:rsid w:val="00063986"/>
    <w:rsid w:val="0006436B"/>
    <w:rsid w:val="00070320"/>
    <w:rsid w:val="00071A0D"/>
    <w:rsid w:val="000775B1"/>
    <w:rsid w:val="00082F68"/>
    <w:rsid w:val="00083665"/>
    <w:rsid w:val="00096A86"/>
    <w:rsid w:val="000A5429"/>
    <w:rsid w:val="000B420C"/>
    <w:rsid w:val="000B5093"/>
    <w:rsid w:val="000B6B2D"/>
    <w:rsid w:val="000C0338"/>
    <w:rsid w:val="000C17BF"/>
    <w:rsid w:val="000C456B"/>
    <w:rsid w:val="000D165D"/>
    <w:rsid w:val="000D4EDC"/>
    <w:rsid w:val="000E2BEB"/>
    <w:rsid w:val="000E5714"/>
    <w:rsid w:val="000E772A"/>
    <w:rsid w:val="000F5594"/>
    <w:rsid w:val="001006FD"/>
    <w:rsid w:val="00105197"/>
    <w:rsid w:val="00115526"/>
    <w:rsid w:val="00116048"/>
    <w:rsid w:val="00124A63"/>
    <w:rsid w:val="0012622A"/>
    <w:rsid w:val="0013072A"/>
    <w:rsid w:val="00130ADC"/>
    <w:rsid w:val="00134112"/>
    <w:rsid w:val="001368C5"/>
    <w:rsid w:val="00147C4D"/>
    <w:rsid w:val="00147E13"/>
    <w:rsid w:val="00163993"/>
    <w:rsid w:val="0016470E"/>
    <w:rsid w:val="00166F7E"/>
    <w:rsid w:val="0017705C"/>
    <w:rsid w:val="00185A53"/>
    <w:rsid w:val="0019037C"/>
    <w:rsid w:val="00190E02"/>
    <w:rsid w:val="00192C09"/>
    <w:rsid w:val="001A2372"/>
    <w:rsid w:val="001A3787"/>
    <w:rsid w:val="001B5997"/>
    <w:rsid w:val="001C4F1C"/>
    <w:rsid w:val="001D15F7"/>
    <w:rsid w:val="001D6DD3"/>
    <w:rsid w:val="001D75E7"/>
    <w:rsid w:val="001F018D"/>
    <w:rsid w:val="001F12D1"/>
    <w:rsid w:val="001F1F41"/>
    <w:rsid w:val="001F22E0"/>
    <w:rsid w:val="002018D8"/>
    <w:rsid w:val="00212FCC"/>
    <w:rsid w:val="0021778F"/>
    <w:rsid w:val="002233DF"/>
    <w:rsid w:val="00223955"/>
    <w:rsid w:val="00224C4F"/>
    <w:rsid w:val="00227D8E"/>
    <w:rsid w:val="00230A72"/>
    <w:rsid w:val="002542B1"/>
    <w:rsid w:val="00266234"/>
    <w:rsid w:val="00270416"/>
    <w:rsid w:val="00281B48"/>
    <w:rsid w:val="002879E6"/>
    <w:rsid w:val="00292C2C"/>
    <w:rsid w:val="002A5B7F"/>
    <w:rsid w:val="002B4F5C"/>
    <w:rsid w:val="002B7CA9"/>
    <w:rsid w:val="002C384F"/>
    <w:rsid w:val="002D0975"/>
    <w:rsid w:val="0030198F"/>
    <w:rsid w:val="00304412"/>
    <w:rsid w:val="00310F08"/>
    <w:rsid w:val="00317EFF"/>
    <w:rsid w:val="0033160C"/>
    <w:rsid w:val="003325CE"/>
    <w:rsid w:val="00340407"/>
    <w:rsid w:val="00342DA4"/>
    <w:rsid w:val="0035147A"/>
    <w:rsid w:val="00355834"/>
    <w:rsid w:val="00366C3E"/>
    <w:rsid w:val="00373E74"/>
    <w:rsid w:val="0037458A"/>
    <w:rsid w:val="003816E1"/>
    <w:rsid w:val="003827E6"/>
    <w:rsid w:val="00387B92"/>
    <w:rsid w:val="003947A9"/>
    <w:rsid w:val="003A040B"/>
    <w:rsid w:val="003A41CA"/>
    <w:rsid w:val="003A67D3"/>
    <w:rsid w:val="003B1F89"/>
    <w:rsid w:val="003B254D"/>
    <w:rsid w:val="003C1763"/>
    <w:rsid w:val="003C196A"/>
    <w:rsid w:val="003C415F"/>
    <w:rsid w:val="003C4273"/>
    <w:rsid w:val="003C5FD4"/>
    <w:rsid w:val="003D1B19"/>
    <w:rsid w:val="003D58B6"/>
    <w:rsid w:val="003E22ED"/>
    <w:rsid w:val="003E4946"/>
    <w:rsid w:val="003F0B96"/>
    <w:rsid w:val="0040516E"/>
    <w:rsid w:val="00412BD0"/>
    <w:rsid w:val="004141CC"/>
    <w:rsid w:val="00420BCD"/>
    <w:rsid w:val="00427512"/>
    <w:rsid w:val="00430634"/>
    <w:rsid w:val="00431345"/>
    <w:rsid w:val="0043372C"/>
    <w:rsid w:val="00434B41"/>
    <w:rsid w:val="004350B3"/>
    <w:rsid w:val="0044717C"/>
    <w:rsid w:val="00447D43"/>
    <w:rsid w:val="0045086E"/>
    <w:rsid w:val="00456377"/>
    <w:rsid w:val="00465B2A"/>
    <w:rsid w:val="004661DD"/>
    <w:rsid w:val="004674C1"/>
    <w:rsid w:val="004907C1"/>
    <w:rsid w:val="00491DCC"/>
    <w:rsid w:val="00492D54"/>
    <w:rsid w:val="00495F0C"/>
    <w:rsid w:val="004B2FA0"/>
    <w:rsid w:val="004B534E"/>
    <w:rsid w:val="004D25FC"/>
    <w:rsid w:val="004D43FF"/>
    <w:rsid w:val="004D5C99"/>
    <w:rsid w:val="004D7F65"/>
    <w:rsid w:val="004E679D"/>
    <w:rsid w:val="004F18B8"/>
    <w:rsid w:val="004F2A07"/>
    <w:rsid w:val="004F3BEA"/>
    <w:rsid w:val="00510864"/>
    <w:rsid w:val="00515DCC"/>
    <w:rsid w:val="00517B4B"/>
    <w:rsid w:val="005317D5"/>
    <w:rsid w:val="00533ECF"/>
    <w:rsid w:val="00537097"/>
    <w:rsid w:val="00544C7D"/>
    <w:rsid w:val="0055264D"/>
    <w:rsid w:val="00566324"/>
    <w:rsid w:val="005665E8"/>
    <w:rsid w:val="00567B23"/>
    <w:rsid w:val="005764C6"/>
    <w:rsid w:val="0058776C"/>
    <w:rsid w:val="00590E24"/>
    <w:rsid w:val="00592DB8"/>
    <w:rsid w:val="00594F4B"/>
    <w:rsid w:val="005A1CBD"/>
    <w:rsid w:val="005A2D06"/>
    <w:rsid w:val="005A73DE"/>
    <w:rsid w:val="005A7639"/>
    <w:rsid w:val="005A7C82"/>
    <w:rsid w:val="005B0409"/>
    <w:rsid w:val="005B5A86"/>
    <w:rsid w:val="005B5FC6"/>
    <w:rsid w:val="005B664B"/>
    <w:rsid w:val="005B66AB"/>
    <w:rsid w:val="005C5F0C"/>
    <w:rsid w:val="005D580F"/>
    <w:rsid w:val="005E0640"/>
    <w:rsid w:val="005E4BBC"/>
    <w:rsid w:val="005E657F"/>
    <w:rsid w:val="005F25AF"/>
    <w:rsid w:val="00600B89"/>
    <w:rsid w:val="00600FB1"/>
    <w:rsid w:val="00604967"/>
    <w:rsid w:val="00605EBA"/>
    <w:rsid w:val="00607D5A"/>
    <w:rsid w:val="006166CE"/>
    <w:rsid w:val="006169CF"/>
    <w:rsid w:val="00621E72"/>
    <w:rsid w:val="00622F01"/>
    <w:rsid w:val="00636A89"/>
    <w:rsid w:val="006402C1"/>
    <w:rsid w:val="006567A2"/>
    <w:rsid w:val="00666779"/>
    <w:rsid w:val="006676FC"/>
    <w:rsid w:val="00671C7D"/>
    <w:rsid w:val="00690C00"/>
    <w:rsid w:val="0069178E"/>
    <w:rsid w:val="0069517A"/>
    <w:rsid w:val="006B6E5F"/>
    <w:rsid w:val="006D0249"/>
    <w:rsid w:val="006D1F49"/>
    <w:rsid w:val="006E049D"/>
    <w:rsid w:val="006E72AE"/>
    <w:rsid w:val="007046F9"/>
    <w:rsid w:val="00705CCC"/>
    <w:rsid w:val="00711A29"/>
    <w:rsid w:val="00712414"/>
    <w:rsid w:val="00715C9C"/>
    <w:rsid w:val="00724A0B"/>
    <w:rsid w:val="007328F8"/>
    <w:rsid w:val="0073743E"/>
    <w:rsid w:val="00737810"/>
    <w:rsid w:val="0075210E"/>
    <w:rsid w:val="00754EF0"/>
    <w:rsid w:val="00756AD9"/>
    <w:rsid w:val="007576F9"/>
    <w:rsid w:val="007817E0"/>
    <w:rsid w:val="007819CA"/>
    <w:rsid w:val="00784052"/>
    <w:rsid w:val="00787368"/>
    <w:rsid w:val="007958CB"/>
    <w:rsid w:val="007A56FE"/>
    <w:rsid w:val="007A6F4F"/>
    <w:rsid w:val="007C0782"/>
    <w:rsid w:val="007C3B1C"/>
    <w:rsid w:val="007C525E"/>
    <w:rsid w:val="007E2DCF"/>
    <w:rsid w:val="007E5696"/>
    <w:rsid w:val="007F2A62"/>
    <w:rsid w:val="007F3C36"/>
    <w:rsid w:val="007F6F72"/>
    <w:rsid w:val="00800818"/>
    <w:rsid w:val="0080161B"/>
    <w:rsid w:val="00801C9B"/>
    <w:rsid w:val="00806747"/>
    <w:rsid w:val="00810178"/>
    <w:rsid w:val="00813B4E"/>
    <w:rsid w:val="008234EE"/>
    <w:rsid w:val="00824697"/>
    <w:rsid w:val="00843469"/>
    <w:rsid w:val="00844D54"/>
    <w:rsid w:val="008507DB"/>
    <w:rsid w:val="0085436E"/>
    <w:rsid w:val="00855EF3"/>
    <w:rsid w:val="0086180E"/>
    <w:rsid w:val="0086638F"/>
    <w:rsid w:val="0087567A"/>
    <w:rsid w:val="00875F30"/>
    <w:rsid w:val="00893EB9"/>
    <w:rsid w:val="0089678A"/>
    <w:rsid w:val="008A09DD"/>
    <w:rsid w:val="008A1249"/>
    <w:rsid w:val="008B18E3"/>
    <w:rsid w:val="008B4863"/>
    <w:rsid w:val="008B75C5"/>
    <w:rsid w:val="008B7B75"/>
    <w:rsid w:val="008C0766"/>
    <w:rsid w:val="008C55A3"/>
    <w:rsid w:val="0090339A"/>
    <w:rsid w:val="0091173F"/>
    <w:rsid w:val="009264B4"/>
    <w:rsid w:val="0093294C"/>
    <w:rsid w:val="00935AC9"/>
    <w:rsid w:val="00941BCC"/>
    <w:rsid w:val="00942C34"/>
    <w:rsid w:val="00946B28"/>
    <w:rsid w:val="00951F0E"/>
    <w:rsid w:val="009553B7"/>
    <w:rsid w:val="00960DDB"/>
    <w:rsid w:val="00963256"/>
    <w:rsid w:val="00967E8B"/>
    <w:rsid w:val="009742A0"/>
    <w:rsid w:val="009769E8"/>
    <w:rsid w:val="009854A8"/>
    <w:rsid w:val="009A5BC9"/>
    <w:rsid w:val="009D5749"/>
    <w:rsid w:val="009E5E93"/>
    <w:rsid w:val="009E7600"/>
    <w:rsid w:val="009F3A80"/>
    <w:rsid w:val="009F74D1"/>
    <w:rsid w:val="00A035E8"/>
    <w:rsid w:val="00A1018F"/>
    <w:rsid w:val="00A212B6"/>
    <w:rsid w:val="00A3679C"/>
    <w:rsid w:val="00A36E35"/>
    <w:rsid w:val="00A438D4"/>
    <w:rsid w:val="00A43D2E"/>
    <w:rsid w:val="00A44E08"/>
    <w:rsid w:val="00A467DB"/>
    <w:rsid w:val="00A46F34"/>
    <w:rsid w:val="00A50CBD"/>
    <w:rsid w:val="00A559AD"/>
    <w:rsid w:val="00A63CDC"/>
    <w:rsid w:val="00A7283E"/>
    <w:rsid w:val="00A74327"/>
    <w:rsid w:val="00A765A7"/>
    <w:rsid w:val="00A804E5"/>
    <w:rsid w:val="00A83CC4"/>
    <w:rsid w:val="00A97BF8"/>
    <w:rsid w:val="00AB733D"/>
    <w:rsid w:val="00AC1492"/>
    <w:rsid w:val="00AC14A3"/>
    <w:rsid w:val="00AC4841"/>
    <w:rsid w:val="00AD396B"/>
    <w:rsid w:val="00AD6723"/>
    <w:rsid w:val="00AD6EF4"/>
    <w:rsid w:val="00AE0FE6"/>
    <w:rsid w:val="00AE2357"/>
    <w:rsid w:val="00AE51E3"/>
    <w:rsid w:val="00AF15A1"/>
    <w:rsid w:val="00AF4F4F"/>
    <w:rsid w:val="00AF5E75"/>
    <w:rsid w:val="00AF62FF"/>
    <w:rsid w:val="00B02B19"/>
    <w:rsid w:val="00B15DB1"/>
    <w:rsid w:val="00B22AC4"/>
    <w:rsid w:val="00B43E27"/>
    <w:rsid w:val="00B4681E"/>
    <w:rsid w:val="00B507B8"/>
    <w:rsid w:val="00B51E05"/>
    <w:rsid w:val="00B574B5"/>
    <w:rsid w:val="00B70031"/>
    <w:rsid w:val="00B72C47"/>
    <w:rsid w:val="00B73DB7"/>
    <w:rsid w:val="00B7609C"/>
    <w:rsid w:val="00B7619E"/>
    <w:rsid w:val="00B7703C"/>
    <w:rsid w:val="00B844F6"/>
    <w:rsid w:val="00B8648D"/>
    <w:rsid w:val="00BA3C2D"/>
    <w:rsid w:val="00BA5C88"/>
    <w:rsid w:val="00BB0785"/>
    <w:rsid w:val="00BB1DC2"/>
    <w:rsid w:val="00BB4BF2"/>
    <w:rsid w:val="00BC0771"/>
    <w:rsid w:val="00BC1023"/>
    <w:rsid w:val="00BC4235"/>
    <w:rsid w:val="00BD54DE"/>
    <w:rsid w:val="00BD6CD1"/>
    <w:rsid w:val="00BE14D2"/>
    <w:rsid w:val="00BF753F"/>
    <w:rsid w:val="00C006E8"/>
    <w:rsid w:val="00C0093C"/>
    <w:rsid w:val="00C014A3"/>
    <w:rsid w:val="00C113F1"/>
    <w:rsid w:val="00C202DD"/>
    <w:rsid w:val="00C23FF7"/>
    <w:rsid w:val="00C359AD"/>
    <w:rsid w:val="00C36F45"/>
    <w:rsid w:val="00C3783D"/>
    <w:rsid w:val="00C40FDA"/>
    <w:rsid w:val="00C45980"/>
    <w:rsid w:val="00C50532"/>
    <w:rsid w:val="00C545D3"/>
    <w:rsid w:val="00C6799A"/>
    <w:rsid w:val="00C7445F"/>
    <w:rsid w:val="00C75342"/>
    <w:rsid w:val="00C7751C"/>
    <w:rsid w:val="00C86AE9"/>
    <w:rsid w:val="00C87B76"/>
    <w:rsid w:val="00C91F64"/>
    <w:rsid w:val="00C93BD0"/>
    <w:rsid w:val="00C95D4E"/>
    <w:rsid w:val="00CA4795"/>
    <w:rsid w:val="00CA5808"/>
    <w:rsid w:val="00CB0937"/>
    <w:rsid w:val="00CB1697"/>
    <w:rsid w:val="00CB3511"/>
    <w:rsid w:val="00CC0317"/>
    <w:rsid w:val="00CC3354"/>
    <w:rsid w:val="00CD1F71"/>
    <w:rsid w:val="00CD4B71"/>
    <w:rsid w:val="00CF0549"/>
    <w:rsid w:val="00CF0721"/>
    <w:rsid w:val="00CF4B13"/>
    <w:rsid w:val="00CF63F2"/>
    <w:rsid w:val="00D01210"/>
    <w:rsid w:val="00D11C36"/>
    <w:rsid w:val="00D16A5C"/>
    <w:rsid w:val="00D203A6"/>
    <w:rsid w:val="00D21040"/>
    <w:rsid w:val="00D21D84"/>
    <w:rsid w:val="00D234FB"/>
    <w:rsid w:val="00D24782"/>
    <w:rsid w:val="00D2548F"/>
    <w:rsid w:val="00D25719"/>
    <w:rsid w:val="00D27D74"/>
    <w:rsid w:val="00D320C6"/>
    <w:rsid w:val="00D32F01"/>
    <w:rsid w:val="00D36C46"/>
    <w:rsid w:val="00D44B8F"/>
    <w:rsid w:val="00D46D00"/>
    <w:rsid w:val="00D46F7A"/>
    <w:rsid w:val="00D50143"/>
    <w:rsid w:val="00D51ADC"/>
    <w:rsid w:val="00D62DA1"/>
    <w:rsid w:val="00D63EC2"/>
    <w:rsid w:val="00D7016D"/>
    <w:rsid w:val="00D8491C"/>
    <w:rsid w:val="00D86724"/>
    <w:rsid w:val="00D93C48"/>
    <w:rsid w:val="00DA0C58"/>
    <w:rsid w:val="00DB28FA"/>
    <w:rsid w:val="00DB7F6D"/>
    <w:rsid w:val="00DC51ED"/>
    <w:rsid w:val="00DD268F"/>
    <w:rsid w:val="00DD348E"/>
    <w:rsid w:val="00DD4AE5"/>
    <w:rsid w:val="00DD6EE4"/>
    <w:rsid w:val="00DE195D"/>
    <w:rsid w:val="00DE20CF"/>
    <w:rsid w:val="00DF24F6"/>
    <w:rsid w:val="00DF4777"/>
    <w:rsid w:val="00E05AE0"/>
    <w:rsid w:val="00E11CB8"/>
    <w:rsid w:val="00E17AB3"/>
    <w:rsid w:val="00E20240"/>
    <w:rsid w:val="00E2726E"/>
    <w:rsid w:val="00E351B3"/>
    <w:rsid w:val="00E57BC0"/>
    <w:rsid w:val="00E66F38"/>
    <w:rsid w:val="00E678E2"/>
    <w:rsid w:val="00E749BD"/>
    <w:rsid w:val="00E76CCF"/>
    <w:rsid w:val="00E8159C"/>
    <w:rsid w:val="00E8319D"/>
    <w:rsid w:val="00E95722"/>
    <w:rsid w:val="00EA4ED1"/>
    <w:rsid w:val="00EB1D52"/>
    <w:rsid w:val="00EB29CA"/>
    <w:rsid w:val="00EB77D1"/>
    <w:rsid w:val="00EC1409"/>
    <w:rsid w:val="00ED0526"/>
    <w:rsid w:val="00ED3875"/>
    <w:rsid w:val="00ED79ED"/>
    <w:rsid w:val="00EE39DD"/>
    <w:rsid w:val="00EE48C2"/>
    <w:rsid w:val="00EE6A31"/>
    <w:rsid w:val="00EE6A91"/>
    <w:rsid w:val="00EF4103"/>
    <w:rsid w:val="00EF4A1E"/>
    <w:rsid w:val="00EF5C8E"/>
    <w:rsid w:val="00F026C5"/>
    <w:rsid w:val="00F0362B"/>
    <w:rsid w:val="00F043ED"/>
    <w:rsid w:val="00F1466D"/>
    <w:rsid w:val="00F21C2A"/>
    <w:rsid w:val="00F2256C"/>
    <w:rsid w:val="00F230E6"/>
    <w:rsid w:val="00F26880"/>
    <w:rsid w:val="00F27715"/>
    <w:rsid w:val="00F32938"/>
    <w:rsid w:val="00F41421"/>
    <w:rsid w:val="00F50653"/>
    <w:rsid w:val="00F606B1"/>
    <w:rsid w:val="00F65FC6"/>
    <w:rsid w:val="00F80ADF"/>
    <w:rsid w:val="00F903E7"/>
    <w:rsid w:val="00F965FF"/>
    <w:rsid w:val="00F974F8"/>
    <w:rsid w:val="00FA6F9D"/>
    <w:rsid w:val="00FB0DDB"/>
    <w:rsid w:val="00FB4EC1"/>
    <w:rsid w:val="00FC1062"/>
    <w:rsid w:val="00FC1C29"/>
    <w:rsid w:val="00FC3266"/>
    <w:rsid w:val="00FC3416"/>
    <w:rsid w:val="00FD018C"/>
    <w:rsid w:val="00FD7B95"/>
    <w:rsid w:val="00FE09DA"/>
    <w:rsid w:val="00FF334C"/>
    <w:rsid w:val="00FF3C54"/>
    <w:rsid w:val="00FF50BF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B4D439"/>
  <w15:docId w15:val="{3078BFF7-5678-45FD-8ACF-15401973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85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0785"/>
    <w:pPr>
      <w:keepNext/>
      <w:jc w:val="both"/>
      <w:outlineLvl w:val="0"/>
    </w:pPr>
    <w:rPr>
      <w:rFonts w:ascii="Arial" w:hAnsi="Arial"/>
      <w:b/>
      <w:sz w:val="22"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BB0785"/>
    <w:pPr>
      <w:keepNext/>
      <w:spacing w:before="120" w:after="120"/>
      <w:jc w:val="center"/>
      <w:outlineLvl w:val="1"/>
    </w:pPr>
    <w:rPr>
      <w:rFonts w:ascii="Arial" w:hAnsi="Arial"/>
      <w:b/>
      <w:sz w:val="22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BB0785"/>
    <w:pPr>
      <w:keepNext/>
      <w:jc w:val="both"/>
      <w:outlineLvl w:val="2"/>
    </w:pPr>
    <w:rPr>
      <w:rFonts w:ascii="Arial" w:hAnsi="Arial"/>
      <w:b/>
      <w:sz w:val="24"/>
      <w:lang w:val="es-MX"/>
    </w:rPr>
  </w:style>
  <w:style w:type="paragraph" w:styleId="Ttulo4">
    <w:name w:val="heading 4"/>
    <w:basedOn w:val="Normal"/>
    <w:next w:val="Normal"/>
    <w:link w:val="Ttulo4Car"/>
    <w:uiPriority w:val="99"/>
    <w:qFormat/>
    <w:rsid w:val="00BB0785"/>
    <w:pPr>
      <w:keepNext/>
      <w:jc w:val="both"/>
      <w:outlineLvl w:val="3"/>
    </w:pPr>
    <w:rPr>
      <w:rFonts w:ascii="Arial" w:hAnsi="Arial"/>
      <w:b/>
      <w:bCs/>
      <w:sz w:val="22"/>
      <w:lang w:val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BB0785"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BB0785"/>
    <w:pPr>
      <w:keepNext/>
      <w:ind w:left="-284"/>
      <w:outlineLvl w:val="5"/>
    </w:pPr>
    <w:rPr>
      <w:b/>
      <w:lang w:val="es-MX"/>
    </w:rPr>
  </w:style>
  <w:style w:type="paragraph" w:styleId="Ttulo7">
    <w:name w:val="heading 7"/>
    <w:basedOn w:val="Normal"/>
    <w:next w:val="Normal"/>
    <w:link w:val="Ttulo7Car"/>
    <w:uiPriority w:val="99"/>
    <w:qFormat/>
    <w:rsid w:val="00BB0785"/>
    <w:pPr>
      <w:keepNext/>
      <w:jc w:val="both"/>
      <w:outlineLvl w:val="6"/>
    </w:pPr>
    <w:rPr>
      <w:rFonts w:ascii="Arial" w:hAnsi="Arial"/>
      <w:bCs/>
      <w:sz w:val="24"/>
      <w:lang w:val="es-MX"/>
    </w:rPr>
  </w:style>
  <w:style w:type="paragraph" w:styleId="Ttulo8">
    <w:name w:val="heading 8"/>
    <w:basedOn w:val="Normal"/>
    <w:next w:val="Normal"/>
    <w:link w:val="Ttulo8Car"/>
    <w:uiPriority w:val="99"/>
    <w:qFormat/>
    <w:rsid w:val="00BB0785"/>
    <w:pPr>
      <w:keepNext/>
      <w:tabs>
        <w:tab w:val="center" w:pos="6663"/>
      </w:tabs>
      <w:ind w:firstLine="360"/>
      <w:jc w:val="both"/>
      <w:outlineLvl w:val="7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F50BF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9"/>
    <w:semiHidden/>
    <w:locked/>
    <w:rsid w:val="00FF50BF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9"/>
    <w:semiHidden/>
    <w:locked/>
    <w:rsid w:val="00FF50BF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sid w:val="00FF50BF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FF50BF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9"/>
    <w:semiHidden/>
    <w:locked/>
    <w:rsid w:val="00FF50BF"/>
    <w:rPr>
      <w:rFonts w:ascii="Calibri" w:hAnsi="Calibri" w:cs="Times New Roman"/>
      <w:b/>
      <w:bCs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sid w:val="00FF50BF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9"/>
    <w:semiHidden/>
    <w:locked/>
    <w:rsid w:val="00FF50BF"/>
    <w:rPr>
      <w:rFonts w:ascii="Calibri" w:hAnsi="Calibri" w:cs="Times New Roman"/>
      <w:i/>
      <w:i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BB0785"/>
    <w:pPr>
      <w:ind w:firstLine="360"/>
      <w:jc w:val="both"/>
    </w:pPr>
    <w:rPr>
      <w:rFonts w:ascii="Arial" w:hAnsi="Arial"/>
      <w:sz w:val="22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0785"/>
    <w:pPr>
      <w:jc w:val="both"/>
    </w:pPr>
    <w:rPr>
      <w:rFonts w:ascii="Arial" w:hAnsi="Arial" w:cs="Arial"/>
      <w:sz w:val="22"/>
      <w:lang w:val="es-MX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B07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B07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0785"/>
    <w:pPr>
      <w:jc w:val="both"/>
    </w:pPr>
    <w:rPr>
      <w:sz w:val="24"/>
      <w:lang w:val="es-MX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0785"/>
    <w:pPr>
      <w:tabs>
        <w:tab w:val="left" w:pos="180"/>
      </w:tabs>
      <w:jc w:val="both"/>
    </w:pPr>
    <w:rPr>
      <w:rFonts w:ascii="Arial" w:hAnsi="Arial" w:cs="Arial"/>
      <w:sz w:val="22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FF50BF"/>
    <w:rPr>
      <w:rFonts w:cs="Times New Roman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BB0785"/>
    <w:pPr>
      <w:ind w:firstLine="426"/>
      <w:jc w:val="both"/>
    </w:pPr>
    <w:rPr>
      <w:rFonts w:ascii="Arial" w:hAnsi="Arial"/>
      <w:sz w:val="24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F50BF"/>
    <w:rPr>
      <w:rFonts w:cs="Times New Roman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rsid w:val="00BB0785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FF50BF"/>
    <w:rPr>
      <w:rFonts w:cs="Times New Roman"/>
      <w:sz w:val="2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BB0785"/>
    <w:pPr>
      <w:spacing w:after="120"/>
      <w:ind w:firstLine="357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FF50BF"/>
    <w:rPr>
      <w:rFonts w:cs="Times New Roman"/>
      <w:sz w:val="16"/>
      <w:szCs w:val="16"/>
      <w:lang w:val="es-ES" w:eastAsia="es-ES"/>
    </w:rPr>
  </w:style>
  <w:style w:type="character" w:styleId="Hipervnculo">
    <w:name w:val="Hyperlink"/>
    <w:uiPriority w:val="99"/>
    <w:rsid w:val="00BB0785"/>
    <w:rPr>
      <w:rFonts w:cs="Times New Roman"/>
      <w:color w:val="0000FF"/>
      <w:u w:val="single"/>
    </w:rPr>
  </w:style>
  <w:style w:type="table" w:styleId="Tablaconcuadrcula">
    <w:name w:val="Table Grid"/>
    <w:basedOn w:val="Tablanormal"/>
    <w:uiPriority w:val="99"/>
    <w:rsid w:val="009D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">
    <w:name w:val="Li"/>
    <w:basedOn w:val="Normal"/>
    <w:uiPriority w:val="99"/>
    <w:rsid w:val="003D58B6"/>
    <w:pPr>
      <w:shd w:val="solid" w:color="FFFFFF" w:fill="auto"/>
    </w:pPr>
    <w:rPr>
      <w:color w:val="000000"/>
      <w:sz w:val="24"/>
      <w:szCs w:val="24"/>
      <w:shd w:val="solid" w:color="FFFFFF" w:fill="auto"/>
      <w:lang w:val="ru-RU" w:eastAsia="ru-RU"/>
    </w:rPr>
  </w:style>
  <w:style w:type="paragraph" w:styleId="Textodeglobo">
    <w:name w:val="Balloon Text"/>
    <w:basedOn w:val="Normal"/>
    <w:link w:val="TextodegloboCar"/>
    <w:uiPriority w:val="99"/>
    <w:rsid w:val="003D58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3D58B6"/>
    <w:rPr>
      <w:rFonts w:ascii="Tahoma" w:hAnsi="Tahoma" w:cs="Tahoma"/>
      <w:sz w:val="16"/>
      <w:szCs w:val="16"/>
      <w:lang w:val="es-ES" w:eastAsia="es-ES"/>
    </w:rPr>
  </w:style>
  <w:style w:type="character" w:customStyle="1" w:styleId="apple-converted-space">
    <w:name w:val="apple-converted-space"/>
    <w:rsid w:val="002B7CA9"/>
  </w:style>
  <w:style w:type="table" w:styleId="Tablaconcuadrcula5oscura-nfasis1">
    <w:name w:val="Grid Table 5 Dark Accent 1"/>
    <w:basedOn w:val="Tablanormal"/>
    <w:uiPriority w:val="50"/>
    <w:rsid w:val="00492D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5D580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E2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2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ansimex.com.mx" TargetMode="External"/><Relationship Id="rId1" Type="http://schemas.openxmlformats.org/officeDocument/2006/relationships/hyperlink" Target="http://www.transimex.com.mx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ansimex.com.mx" TargetMode="External"/><Relationship Id="rId1" Type="http://schemas.openxmlformats.org/officeDocument/2006/relationships/hyperlink" Target="http://www.transimex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\FAX\Hoja%20Transim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Hoja Transimex</Template>
  <TotalTime>325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5 de Octubre de 2000</vt:lpstr>
    </vt:vector>
  </TitlesOfParts>
  <Company>Hewlett-Packard Company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de Octubre de 2000</dc:title>
  <dc:creator>Juan Pablo Garza Zambrano</dc:creator>
  <cp:lastModifiedBy>ANDRES QUEVEDO</cp:lastModifiedBy>
  <cp:revision>4</cp:revision>
  <cp:lastPrinted>2025-06-02T21:50:00Z</cp:lastPrinted>
  <dcterms:created xsi:type="dcterms:W3CDTF">2025-06-02T18:10:00Z</dcterms:created>
  <dcterms:modified xsi:type="dcterms:W3CDTF">2025-06-02T23:26:00Z</dcterms:modified>
</cp:coreProperties>
</file>